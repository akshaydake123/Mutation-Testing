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DED" w:rsidRDefault="00921DED" w:rsidP="00921DED">
      <w:pPr>
        <w:pStyle w:val="NormalWeb"/>
        <w:rPr>
          <w:rFonts w:ascii="CMR10" w:hAnsi="CMR10"/>
          <w:sz w:val="20"/>
          <w:szCs w:val="20"/>
        </w:rPr>
      </w:pPr>
      <w:r>
        <w:rPr>
          <w:rFonts w:ascii="CMR10" w:hAnsi="CMR10"/>
          <w:sz w:val="20"/>
          <w:szCs w:val="20"/>
        </w:rPr>
        <w:t>Group Members:</w:t>
      </w:r>
    </w:p>
    <w:p w:rsidR="00921DED" w:rsidRDefault="00921DED" w:rsidP="00921DED">
      <w:pPr>
        <w:pStyle w:val="NormalWeb"/>
        <w:rPr>
          <w:rFonts w:ascii="CMR10" w:hAnsi="CMR10"/>
          <w:sz w:val="20"/>
          <w:szCs w:val="20"/>
        </w:rPr>
      </w:pPr>
      <w:r>
        <w:rPr>
          <w:rFonts w:ascii="CMR10" w:hAnsi="CMR10"/>
          <w:sz w:val="20"/>
          <w:szCs w:val="20"/>
        </w:rPr>
        <w:t>Akshay Dake(MT2017011)</w:t>
      </w:r>
    </w:p>
    <w:p w:rsidR="00921DED" w:rsidRDefault="00921DED" w:rsidP="00921DED">
      <w:pPr>
        <w:pStyle w:val="NormalWeb"/>
        <w:rPr>
          <w:rFonts w:ascii="CMR10" w:hAnsi="CMR10"/>
          <w:sz w:val="20"/>
          <w:szCs w:val="20"/>
        </w:rPr>
      </w:pPr>
      <w:r>
        <w:rPr>
          <w:rFonts w:ascii="CMR10" w:hAnsi="CMR10"/>
          <w:sz w:val="20"/>
          <w:szCs w:val="20"/>
        </w:rPr>
        <w:t>AmarPrakash Mishra(MT2017015)</w:t>
      </w:r>
    </w:p>
    <w:p w:rsidR="00921DED" w:rsidRDefault="00921DED" w:rsidP="00921DED">
      <w:pPr>
        <w:pStyle w:val="NormalWeb"/>
        <w:rPr>
          <w:rFonts w:ascii="CMR10" w:hAnsi="CMR10"/>
          <w:sz w:val="20"/>
          <w:szCs w:val="20"/>
        </w:rPr>
      </w:pPr>
      <w:r>
        <w:rPr>
          <w:rFonts w:ascii="CMR10" w:hAnsi="CMR10"/>
          <w:sz w:val="20"/>
          <w:szCs w:val="20"/>
        </w:rPr>
        <w:t>Problem Statement:</w:t>
      </w:r>
    </w:p>
    <w:p w:rsidR="00921DED" w:rsidRPr="00921DED" w:rsidRDefault="00921DED" w:rsidP="00921DED">
      <w:pPr>
        <w:pStyle w:val="NormalWeb"/>
        <w:rPr>
          <w:rFonts w:ascii="Verdana" w:hAnsi="Verdana"/>
          <w:sz w:val="20"/>
          <w:szCs w:val="20"/>
        </w:rPr>
      </w:pPr>
      <w:r w:rsidRPr="00921DED">
        <w:rPr>
          <w:rFonts w:ascii="Verdana" w:hAnsi="Verdana"/>
          <w:sz w:val="20"/>
          <w:szCs w:val="20"/>
        </w:rPr>
        <w:t xml:space="preserve">Mutation-source-code: Projects that use mutation testing, based on mutation operators applied at the level of a statement within a method or a function. The mutated program needs to be strongly killed by the de- signed test cases. At least three different mutation operators should be used. </w:t>
      </w:r>
    </w:p>
    <w:p w:rsidR="00921DED" w:rsidRDefault="00921DED" w:rsidP="00921DED">
      <w:pPr>
        <w:pStyle w:val="NormalWeb"/>
        <w:ind w:left="720"/>
        <w:rPr>
          <w:rFonts w:ascii="CMSY10" w:hAnsi="CMSY10"/>
          <w:sz w:val="20"/>
          <w:szCs w:val="20"/>
        </w:rPr>
      </w:pPr>
    </w:p>
    <w:p w:rsidR="00921DED" w:rsidRDefault="00921DED" w:rsidP="00921DED">
      <w:pPr>
        <w:pStyle w:val="NormalWeb"/>
        <w:rPr>
          <w:rFonts w:ascii="CMSY10" w:hAnsi="CMSY10"/>
          <w:sz w:val="20"/>
          <w:szCs w:val="20"/>
        </w:rPr>
      </w:pPr>
      <w:r>
        <w:rPr>
          <w:rFonts w:ascii="CMSY10" w:hAnsi="CMSY10"/>
          <w:sz w:val="20"/>
          <w:szCs w:val="20"/>
        </w:rPr>
        <w:t>What is Mutation Testing?</w:t>
      </w:r>
    </w:p>
    <w:p w:rsidR="00921DED" w:rsidRDefault="00921DED" w:rsidP="00921DED">
      <w:pPr>
        <w:rPr>
          <w:rFonts w:ascii="Verdana" w:eastAsia="Times New Roman" w:hAnsi="Verdana" w:cs="Times New Roman"/>
          <w:color w:val="000000"/>
          <w:sz w:val="20"/>
          <w:szCs w:val="20"/>
          <w:shd w:val="clear" w:color="auto" w:fill="FFFFFF"/>
        </w:rPr>
      </w:pPr>
      <w:r w:rsidRPr="00921DED">
        <w:rPr>
          <w:rFonts w:ascii="Verdana" w:eastAsia="Times New Roman" w:hAnsi="Verdana" w:cs="Times New Roman"/>
          <w:color w:val="000000"/>
          <w:sz w:val="20"/>
          <w:szCs w:val="20"/>
          <w:shd w:val="clear" w:color="auto" w:fill="FFFFFF"/>
        </w:rPr>
        <w:t>Mutation testing is a structural testing technique, which uses the structure of the code to guide the testing process. On a very high level, it is the process of rewriting the source code in small ways in order to remove the redundancies in the source code</w:t>
      </w:r>
      <w:r>
        <w:rPr>
          <w:rFonts w:ascii="Verdana" w:eastAsia="Times New Roman" w:hAnsi="Verdana" w:cs="Times New Roman"/>
          <w:color w:val="000000"/>
          <w:sz w:val="20"/>
          <w:szCs w:val="20"/>
          <w:shd w:val="clear" w:color="auto" w:fill="FFFFFF"/>
        </w:rPr>
        <w:t>.</w:t>
      </w:r>
    </w:p>
    <w:p w:rsidR="00921DED" w:rsidRDefault="00921DED" w:rsidP="00921DED">
      <w:pPr>
        <w:rPr>
          <w:rFonts w:ascii="Times New Roman" w:eastAsia="Times New Roman" w:hAnsi="Times New Roman" w:cs="Times New Roman"/>
          <w:sz w:val="20"/>
          <w:szCs w:val="20"/>
        </w:rPr>
      </w:pPr>
    </w:p>
    <w:p w:rsidR="00921DED" w:rsidRDefault="00921DED" w:rsidP="00921DED">
      <w:pPr>
        <w:rPr>
          <w:rFonts w:ascii="Times New Roman" w:eastAsia="Times New Roman" w:hAnsi="Times New Roman" w:cs="Times New Roman"/>
          <w:sz w:val="20"/>
          <w:szCs w:val="20"/>
        </w:rPr>
      </w:pPr>
    </w:p>
    <w:p w:rsidR="00921DED" w:rsidRPr="00921DED" w:rsidRDefault="00921DED" w:rsidP="00921DED">
      <w:pPr>
        <w:spacing w:before="48" w:after="48" w:line="360" w:lineRule="atLeast"/>
        <w:ind w:right="48"/>
        <w:outlineLvl w:val="1"/>
        <w:rPr>
          <w:rFonts w:ascii="Verdana" w:eastAsia="Times New Roman" w:hAnsi="Verdana" w:cs="Times New Roman"/>
          <w:color w:val="121214"/>
          <w:spacing w:val="-15"/>
          <w:sz w:val="20"/>
          <w:szCs w:val="20"/>
        </w:rPr>
      </w:pPr>
      <w:r w:rsidRPr="00921DED">
        <w:rPr>
          <w:rFonts w:ascii="Verdana" w:eastAsia="Times New Roman" w:hAnsi="Verdana" w:cs="Times New Roman"/>
          <w:color w:val="121214"/>
          <w:spacing w:val="-15"/>
          <w:sz w:val="20"/>
          <w:szCs w:val="20"/>
        </w:rPr>
        <w:t>Mutation Testing Types:</w:t>
      </w:r>
    </w:p>
    <w:p w:rsidR="00921DED" w:rsidRPr="00921DED" w:rsidRDefault="00921DED" w:rsidP="00921DED">
      <w:pPr>
        <w:numPr>
          <w:ilvl w:val="0"/>
          <w:numId w:val="2"/>
        </w:numPr>
        <w:spacing w:after="144" w:line="360" w:lineRule="atLeast"/>
        <w:ind w:left="768" w:right="48"/>
        <w:jc w:val="both"/>
        <w:rPr>
          <w:rFonts w:ascii="Verdana" w:eastAsia="Times New Roman" w:hAnsi="Verdana" w:cs="Times New Roman"/>
          <w:color w:val="000000"/>
          <w:sz w:val="20"/>
          <w:szCs w:val="20"/>
        </w:rPr>
      </w:pPr>
      <w:r w:rsidRPr="00921DED">
        <w:rPr>
          <w:rFonts w:ascii="Verdana" w:eastAsia="Times New Roman" w:hAnsi="Verdana" w:cs="Times New Roman"/>
          <w:b/>
          <w:bCs/>
          <w:color w:val="000000"/>
          <w:sz w:val="20"/>
          <w:szCs w:val="20"/>
        </w:rPr>
        <w:t>Value Mutations:</w:t>
      </w:r>
      <w:r w:rsidRPr="00921DED">
        <w:rPr>
          <w:rFonts w:ascii="Verdana" w:eastAsia="Times New Roman" w:hAnsi="Verdana" w:cs="Times New Roman"/>
          <w:color w:val="000000"/>
          <w:sz w:val="20"/>
          <w:szCs w:val="20"/>
        </w:rPr>
        <w:t> An attempt to change the values to detect errors in the programs. We usually change one value to a much larger value or one value to a much smaller value. The most common strategy is to change the constants.</w:t>
      </w:r>
    </w:p>
    <w:p w:rsidR="00921DED" w:rsidRPr="00921DED" w:rsidRDefault="00921DED" w:rsidP="00921DED">
      <w:pPr>
        <w:numPr>
          <w:ilvl w:val="0"/>
          <w:numId w:val="2"/>
        </w:numPr>
        <w:spacing w:after="144" w:line="360" w:lineRule="atLeast"/>
        <w:ind w:left="768" w:right="48"/>
        <w:jc w:val="both"/>
        <w:rPr>
          <w:rFonts w:ascii="Verdana" w:eastAsia="Times New Roman" w:hAnsi="Verdana" w:cs="Times New Roman"/>
          <w:color w:val="000000"/>
          <w:sz w:val="20"/>
          <w:szCs w:val="20"/>
        </w:rPr>
      </w:pPr>
      <w:r w:rsidRPr="00921DED">
        <w:rPr>
          <w:rFonts w:ascii="Verdana" w:eastAsia="Times New Roman" w:hAnsi="Verdana" w:cs="Times New Roman"/>
          <w:b/>
          <w:bCs/>
          <w:color w:val="000000"/>
          <w:sz w:val="20"/>
          <w:szCs w:val="20"/>
        </w:rPr>
        <w:t>Decision Mutations:</w:t>
      </w:r>
      <w:r w:rsidRPr="00921DED">
        <w:rPr>
          <w:rFonts w:ascii="Verdana" w:eastAsia="Times New Roman" w:hAnsi="Verdana" w:cs="Times New Roman"/>
          <w:color w:val="000000"/>
          <w:sz w:val="20"/>
          <w:szCs w:val="20"/>
        </w:rPr>
        <w:t> The decisions/conditions are changed to check for the design errors. Typically, one changes the arithmetic operators to locate the defects and also we can consider mutating all relational operators and logical operators (AND, OR , NOT)</w:t>
      </w:r>
    </w:p>
    <w:p w:rsidR="00921DED" w:rsidRPr="00921DED" w:rsidRDefault="00921DED" w:rsidP="00921DED">
      <w:pPr>
        <w:numPr>
          <w:ilvl w:val="0"/>
          <w:numId w:val="2"/>
        </w:numPr>
        <w:spacing w:after="144" w:line="360" w:lineRule="atLeast"/>
        <w:ind w:left="768" w:right="48"/>
        <w:jc w:val="both"/>
        <w:rPr>
          <w:rFonts w:ascii="Verdana" w:eastAsia="Times New Roman" w:hAnsi="Verdana" w:cs="Times New Roman"/>
          <w:color w:val="000000"/>
          <w:sz w:val="20"/>
          <w:szCs w:val="20"/>
        </w:rPr>
      </w:pPr>
      <w:r w:rsidRPr="00921DED">
        <w:rPr>
          <w:rFonts w:ascii="Verdana" w:eastAsia="Times New Roman" w:hAnsi="Verdana" w:cs="Times New Roman"/>
          <w:b/>
          <w:bCs/>
          <w:color w:val="000000"/>
          <w:sz w:val="20"/>
          <w:szCs w:val="20"/>
        </w:rPr>
        <w:t>Statement Mutations:</w:t>
      </w:r>
      <w:r w:rsidRPr="00921DED">
        <w:rPr>
          <w:rFonts w:ascii="Verdana" w:eastAsia="Times New Roman" w:hAnsi="Verdana" w:cs="Times New Roman"/>
          <w:color w:val="000000"/>
          <w:sz w:val="20"/>
          <w:szCs w:val="20"/>
        </w:rPr>
        <w:t> Changes done to the statements by deleting or duplicating the line which might arise when a developer is copy pasting the code from somewhere else.</w:t>
      </w:r>
    </w:p>
    <w:p w:rsidR="00921DED" w:rsidRPr="00921DED" w:rsidRDefault="00921DED" w:rsidP="00921DED">
      <w:pPr>
        <w:rPr>
          <w:rFonts w:ascii="Times New Roman" w:eastAsia="Times New Roman" w:hAnsi="Times New Roman" w:cs="Times New Roman"/>
          <w:sz w:val="20"/>
          <w:szCs w:val="20"/>
        </w:rPr>
      </w:pPr>
    </w:p>
    <w:p w:rsidR="00601BF1" w:rsidRDefault="00601BF1" w:rsidP="00215D22">
      <w:pPr>
        <w:pStyle w:val="NormalWeb"/>
        <w:rPr>
          <w:rFonts w:ascii="CMSY10" w:hAnsi="CMSY10"/>
          <w:sz w:val="20"/>
          <w:szCs w:val="20"/>
        </w:rPr>
      </w:pPr>
    </w:p>
    <w:p w:rsidR="00215D22" w:rsidRDefault="00215D22" w:rsidP="00215D22">
      <w:pPr>
        <w:pStyle w:val="NormalWeb"/>
        <w:rPr>
          <w:rFonts w:ascii="CMSY10" w:hAnsi="CMSY10"/>
          <w:sz w:val="20"/>
          <w:szCs w:val="20"/>
        </w:rPr>
      </w:pPr>
      <w:bookmarkStart w:id="0" w:name="_GoBack"/>
      <w:bookmarkEnd w:id="0"/>
      <w:r>
        <w:rPr>
          <w:rFonts w:ascii="CMSY10" w:hAnsi="CMSY10"/>
          <w:sz w:val="20"/>
          <w:szCs w:val="20"/>
        </w:rPr>
        <w:t>Testing java file</w:t>
      </w:r>
    </w:p>
    <w:p w:rsidR="00215D22" w:rsidRDefault="002C0C2C" w:rsidP="00215D22">
      <w:pPr>
        <w:pStyle w:val="NormalWeb"/>
        <w:ind w:left="720"/>
        <w:rPr>
          <w:rFonts w:ascii="CMSY10" w:hAnsi="CMSY10"/>
          <w:sz w:val="20"/>
          <w:szCs w:val="20"/>
        </w:rPr>
      </w:pPr>
      <w:r w:rsidRPr="002C0C2C">
        <w:rPr>
          <w:rFonts w:ascii="CMSY10" w:hAnsi="CMSY10"/>
          <w:sz w:val="20"/>
          <w:szCs w:val="20"/>
        </w:rPr>
        <w:t>package com.beyondscheme.pitest;</w:t>
      </w:r>
    </w:p>
    <w:p w:rsidR="002C0C2C" w:rsidRPr="002C0C2C" w:rsidRDefault="002C0C2C" w:rsidP="00215D22">
      <w:pPr>
        <w:pStyle w:val="NormalWeb"/>
        <w:ind w:left="720"/>
        <w:rPr>
          <w:rFonts w:ascii="CMSY10" w:hAnsi="CMSY10"/>
          <w:sz w:val="20"/>
          <w:szCs w:val="20"/>
        </w:rPr>
      </w:pPr>
      <w:r w:rsidRPr="002C0C2C">
        <w:rPr>
          <w:rFonts w:ascii="CMSY10" w:hAnsi="CMSY10"/>
          <w:sz w:val="20"/>
          <w:szCs w:val="20"/>
        </w:rPr>
        <w:t>import org.junit.Before;</w:t>
      </w:r>
    </w:p>
    <w:p w:rsidR="00215D22" w:rsidRDefault="002C0C2C" w:rsidP="00215D22">
      <w:pPr>
        <w:pStyle w:val="NormalWeb"/>
        <w:ind w:left="720"/>
        <w:rPr>
          <w:rFonts w:ascii="CMSY10" w:hAnsi="CMSY10"/>
          <w:sz w:val="20"/>
          <w:szCs w:val="20"/>
        </w:rPr>
      </w:pPr>
      <w:r w:rsidRPr="002C0C2C">
        <w:rPr>
          <w:rFonts w:ascii="CMSY10" w:hAnsi="CMSY10"/>
          <w:sz w:val="20"/>
          <w:szCs w:val="20"/>
        </w:rPr>
        <w:t>import org.junit.Test;</w:t>
      </w:r>
    </w:p>
    <w:p w:rsidR="002C0C2C" w:rsidRPr="002C0C2C" w:rsidRDefault="002C0C2C" w:rsidP="00215D22">
      <w:pPr>
        <w:pStyle w:val="NormalWeb"/>
        <w:ind w:left="720"/>
        <w:rPr>
          <w:rFonts w:ascii="CMSY10" w:hAnsi="CMSY10"/>
          <w:sz w:val="20"/>
          <w:szCs w:val="20"/>
        </w:rPr>
      </w:pPr>
      <w:r w:rsidRPr="002C0C2C">
        <w:rPr>
          <w:rFonts w:ascii="CMSY10" w:hAnsi="CMSY10"/>
          <w:sz w:val="20"/>
          <w:szCs w:val="20"/>
        </w:rPr>
        <w:t>import java.util.ArrayList;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import java.util.List;</w:t>
      </w:r>
    </w:p>
    <w:p w:rsidR="002C0C2C" w:rsidRPr="002C0C2C" w:rsidRDefault="002C0C2C" w:rsidP="002C0C2C">
      <w:pPr>
        <w:pStyle w:val="NormalWeb"/>
        <w:ind w:left="720"/>
        <w:rPr>
          <w:rFonts w:ascii="CMSY10" w:hAnsi="CMSY10"/>
          <w:sz w:val="20"/>
          <w:szCs w:val="20"/>
        </w:rPr>
      </w:pP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import static org.junit.Assert.assertEquals;</w:t>
      </w:r>
    </w:p>
    <w:p w:rsidR="002C0C2C" w:rsidRPr="002C0C2C" w:rsidRDefault="002C0C2C" w:rsidP="002C0C2C">
      <w:pPr>
        <w:pStyle w:val="NormalWeb"/>
        <w:ind w:left="720"/>
        <w:rPr>
          <w:rFonts w:ascii="CMSY10" w:hAnsi="CMSY10"/>
          <w:sz w:val="20"/>
          <w:szCs w:val="20"/>
        </w:rPr>
      </w:pP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public class TicketPriceCalculatorTest {</w:t>
      </w:r>
    </w:p>
    <w:p w:rsidR="002C0C2C" w:rsidRPr="002C0C2C" w:rsidRDefault="002C0C2C" w:rsidP="002C0C2C">
      <w:pPr>
        <w:pStyle w:val="NormalWeb"/>
        <w:ind w:left="720"/>
        <w:rPr>
          <w:rFonts w:ascii="CMSY10" w:hAnsi="CMSY10"/>
          <w:sz w:val="20"/>
          <w:szCs w:val="20"/>
        </w:rPr>
      </w:pP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private static int ADULT_TICKET_PRICE_BUS = 40;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private static int CHILD_TICKER_PRICE_BUS = 20;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private static int ADULT_TICKET_PRICE_TRAIN = 20;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private static int CHILD_TICKER_PRICE_TRAIN = 10;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private static int ADULT_TICKET_PRICE_TAXI = 80;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private static int CHILD_TICKER_PRICE_TAXI = 50;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private static int ADULT_TICKET_PRICE_AIRPLANE = 4000;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private static int CHILD_TICKER_PRICE_AIRPLANE = 2000;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private static int ADULT_TICKET_PRICE_SHIP = 4000;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private static int CHILD_TICKER_PRICE_SHIP = 2000;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private static int ADULT_TICKET_PRICE_MOVIE = 4000;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private static int CHILD_TICKER_PRICE_MOVIE = 2000;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private TicketPriceCalculator calculator;</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@Before</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ab/>
        <w:t xml:space="preserve">  public void setUp()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r w:rsidRPr="002C0C2C">
        <w:rPr>
          <w:rFonts w:ascii="CMSY10" w:hAnsi="CMSY10"/>
          <w:sz w:val="20"/>
          <w:szCs w:val="20"/>
        </w:rPr>
        <w:tab/>
        <w:t>calculator = new TicketPriceCalculator();</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ab/>
        <w:t xml:space="preserve">  }</w:t>
      </w:r>
    </w:p>
    <w:p w:rsidR="002C0C2C" w:rsidRPr="002C0C2C" w:rsidRDefault="002C0C2C" w:rsidP="002C0C2C">
      <w:pPr>
        <w:pStyle w:val="NormalWeb"/>
        <w:ind w:left="720"/>
        <w:rPr>
          <w:rFonts w:ascii="CMSY10" w:hAnsi="CMSY10"/>
          <w:sz w:val="20"/>
          <w:szCs w:val="20"/>
        </w:rPr>
      </w:pP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@Test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public void calculatePriceForOneAdultBUS()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lastRenderedPageBreak/>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r w:rsidRPr="002C0C2C">
        <w:rPr>
          <w:rFonts w:ascii="CMSY10" w:hAnsi="CMSY10"/>
          <w:sz w:val="20"/>
          <w:szCs w:val="20"/>
        </w:rPr>
        <w:tab/>
        <w:t>List&lt;Passenger&gt; passengers = new ArrayList&lt;&gt;();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passenger = new Passenger(20);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passengers.add(passenger);</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int[] arr = {10,30,35,28,22,25,29,50,78,44};</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int n=10;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double price = calculator.calculatePriceBus(passengers, ADULT_TICKET_PRICE_BUS, CHILD_TICKER_PRICE_BUS);</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assertEquals(ADULT_TICKET_PRICE_BUS, price, 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@Test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public void sortPassengerAgeBUS()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r w:rsidRPr="002C0C2C">
        <w:rPr>
          <w:rFonts w:ascii="CMSY10" w:hAnsi="CMSY10"/>
          <w:sz w:val="20"/>
          <w:szCs w:val="20"/>
        </w:rPr>
        <w:tab/>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int[] arr = {10,30,35,28,22,25,29,50,78,44};</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int n=10;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int[] age = calculator.mergeSort(arr,n);</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assertEquals(arr,age);</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@Test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public void calculatePriceForChildBUS()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r w:rsidRPr="002C0C2C">
        <w:rPr>
          <w:rFonts w:ascii="CMSY10" w:hAnsi="CMSY10"/>
          <w:sz w:val="20"/>
          <w:szCs w:val="20"/>
        </w:rPr>
        <w:tab/>
        <w:t>List&lt;Passenger&gt; passengers = new ArrayList&lt;&gt;();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childPassenger = new Passenger(15);</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passengers.add(childPassenger);</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lastRenderedPageBreak/>
        <w:t xml:space="preserve">        double price = calculator.calculatePriceBus(passengers, ADULT_TICKET_PRICE_BUS, CHILD_TICKER_PRICE_BUS);</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assertEquals(CHILD_TICKER_PRICE_BUS, price, 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@Test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public void calculatePriceForFamilyBUS()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r w:rsidRPr="002C0C2C">
        <w:rPr>
          <w:rFonts w:ascii="CMSY10" w:hAnsi="CMSY10"/>
          <w:sz w:val="20"/>
          <w:szCs w:val="20"/>
        </w:rPr>
        <w:tab/>
        <w:t>List&lt;Passenger&gt; passengers = new ArrayList&lt;&gt;();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adultPassenger1 = new Passenger(20);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adultPassenger2 = new Passenger(20);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childPassenger3 = new Passenger(12);</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childPassenger4 = new Passenger(4);</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passengers.add(adultPassenger1);</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passengers.add(adultPassenger2);</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passengers.add(childPassenger3);</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passengers.add(childPassenger4);</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double price = calculator.calculatePriceBus(passengers, ADULT_TICKET_PRICE_BUS, CHILD_TICKER_PRICE_BUS);</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assertEquals((2 * ADULT_TICKET_PRICE_BUS + 2 * CHILD_TICKER_PRICE_BUS)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(1 - TicketPriceCalculator.FAMILY_DISCOUNT_BUS), price, 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@Test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public void calculatePriceForChildNarrowCaseBUS()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r w:rsidRPr="002C0C2C">
        <w:rPr>
          <w:rFonts w:ascii="CMSY10" w:hAnsi="CMSY10"/>
          <w:sz w:val="20"/>
          <w:szCs w:val="20"/>
        </w:rPr>
        <w:tab/>
        <w:t>List&lt;Passenger&gt; passengers = new ArrayList&lt;&gt;();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childPassenger = new Passenger(18);</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passengers.add(childPassenger);</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lastRenderedPageBreak/>
        <w:t xml:space="preserve">        double price = calculator.calculatePriceBus(passengers, ADULT_TICKET_PRICE_BUS, CHILD_TICKER_PRICE_BUS);</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assertEquals(CHILD_TICKER_PRICE_BUS, price, 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@Test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public void calculatePriceForFreeTicketNarrowCaseBUS()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r w:rsidRPr="002C0C2C">
        <w:rPr>
          <w:rFonts w:ascii="CMSY10" w:hAnsi="CMSY10"/>
          <w:sz w:val="20"/>
          <w:szCs w:val="20"/>
        </w:rPr>
        <w:tab/>
        <w:t>List&lt;Passenger&gt; passengers = new ArrayList&lt;&gt;();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childPassenger = new Passenger(3);</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passengers.add(childPassenger);</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double price = calculator.calculatePriceBus(passengers, ADULT_TICKET_PRICE_BUS, CHILD_TICKER_PRICE_BUS);</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assertEquals(0, price, 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@Test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public void shouldNotCalculatePriceForFamilyEdgeCaseWithAdultsBUS()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r w:rsidRPr="002C0C2C">
        <w:rPr>
          <w:rFonts w:ascii="CMSY10" w:hAnsi="CMSY10"/>
          <w:sz w:val="20"/>
          <w:szCs w:val="20"/>
        </w:rPr>
        <w:tab/>
        <w:t>List&lt;Passenger&gt; passengers = new ArrayList&lt;&gt;();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adultPassenger1 = new Passenger(20);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adultPassenger2 = new Passenger(20);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childPassenger1 = new Passenger(12);</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passengers.add(adultPassenger1);</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passengers.add(adultPassenger2);</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passengers.add(childPassenger1);</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double price = calculator.calculatePriceBus(passengers, ADULT_TICKET_PRICE_BUS, CHILD_TICKER_PRICE_BUS);</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assertEquals((2 * ADULT_TICKET_PRICE_BUS + CHILD_TICKER_PRICE_BUS), price, 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lastRenderedPageBreak/>
        <w:t xml:space="preserve">    }</w:t>
      </w:r>
    </w:p>
    <w:p w:rsidR="002C0C2C" w:rsidRPr="002C0C2C" w:rsidRDefault="002C0C2C" w:rsidP="002C0C2C">
      <w:pPr>
        <w:pStyle w:val="NormalWeb"/>
        <w:ind w:left="720"/>
        <w:rPr>
          <w:rFonts w:ascii="CMSY10" w:hAnsi="CMSY10"/>
          <w:sz w:val="20"/>
          <w:szCs w:val="20"/>
        </w:rPr>
      </w:pP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@Test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public void shouldNotCalculatePriceForFamilyEdgeCaseWithChildrenBUS()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r w:rsidRPr="002C0C2C">
        <w:rPr>
          <w:rFonts w:ascii="CMSY10" w:hAnsi="CMSY10"/>
          <w:sz w:val="20"/>
          <w:szCs w:val="20"/>
        </w:rPr>
        <w:tab/>
        <w:t>List&lt;Passenger&gt; passengers = new ArrayList&lt;&gt;();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adultPassenger1 = new Passenger(20);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childPassenger1 = new Passenger(12);</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childPassenger2 = new Passenger(12);</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passengers.add(adultPassenger1);</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passengers.add(childPassenger1);</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passengers.add(childPassenger2);</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double price = calculator.calculatePriceBus(passengers, ADULT_TICKET_PRICE_BUS, CHILD_TICKER_PRICE_BUS);</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assertEquals((ADULT_TICKET_PRICE_BUS + 2 * CHILD_TICKER_PRICE_BUS), price, 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@Test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public void calculatePriceForOneAdultTRAIN()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r w:rsidRPr="002C0C2C">
        <w:rPr>
          <w:rFonts w:ascii="CMSY10" w:hAnsi="CMSY10"/>
          <w:sz w:val="20"/>
          <w:szCs w:val="20"/>
        </w:rPr>
        <w:tab/>
        <w:t>List&lt;Passenger&gt; passengers = new ArrayList&lt;&gt;();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passenger = new Passenger(20);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passengers.add(passenger);</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double price = calculator.calculatePriceTrain(passengers, ADULT_TICKET_PRICE_TRAIN, CHILD_TICKER_PRICE_TRAIN);</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assertEquals(ADULT_TICKET_PRICE_TRAIN, price, 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lastRenderedPageBreak/>
        <w:t xml:space="preserve">    @Test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public void calculatePriceForChildTRAIN()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r w:rsidRPr="002C0C2C">
        <w:rPr>
          <w:rFonts w:ascii="CMSY10" w:hAnsi="CMSY10"/>
          <w:sz w:val="20"/>
          <w:szCs w:val="20"/>
        </w:rPr>
        <w:tab/>
        <w:t>List&lt;Passenger&gt; passengers = new ArrayList&lt;&gt;();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childPassenger = new Passenger(15);</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passengers.add(childPassenger);</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double price = calculator.calculatePriceTrain(passengers, ADULT_TICKET_PRICE_TRAIN, CHILD_TICKER_PRICE_TRAIN);</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assertEquals(CHILD_TICKER_PRICE_TRAIN, price, 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@Test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public void calculatePriceForFamilyTRAIN()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r w:rsidRPr="002C0C2C">
        <w:rPr>
          <w:rFonts w:ascii="CMSY10" w:hAnsi="CMSY10"/>
          <w:sz w:val="20"/>
          <w:szCs w:val="20"/>
        </w:rPr>
        <w:tab/>
        <w:t>List&lt;Passenger&gt; passengers = new ArrayList&lt;&gt;();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adultPassenger1 = new Passenger(20);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adultPassenger2 = new Passenger(20);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childPassenger3 = new Passenger(12);</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childPassenger4 = new Passenger(4);</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passengers.add(adultPassenger1);</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passengers.add(adultPassenger2);</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passengers.add(childPassenger3);</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passengers.add(childPassenger4);</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double price = calculator.calculatePriceTrain(passengers, ADULT_TICKET_PRICE_TRAIN, CHILD_TICKER_PRICE_TRAIN);</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assertEquals((2 * ADULT_TICKET_PRICE_TRAIN + 2 * CHILD_TICKER_PRICE_TRAIN)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(1 - TicketPriceCalculator.FAMILY_DISCOUNT_TRAIN), price, 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lastRenderedPageBreak/>
        <w:t xml:space="preserve">    @Test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public void calculatePriceForChildNarrowCaseTRAIN()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r w:rsidRPr="002C0C2C">
        <w:rPr>
          <w:rFonts w:ascii="CMSY10" w:hAnsi="CMSY10"/>
          <w:sz w:val="20"/>
          <w:szCs w:val="20"/>
        </w:rPr>
        <w:tab/>
        <w:t>List&lt;Passenger&gt; passengers = new ArrayList&lt;&gt;();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childPassenger = new Passenger(18);</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passengers.add(childPassenger);</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double price = calculator.calculatePriceTrain(passengers, ADULT_TICKET_PRICE_TRAIN, CHILD_TICKER_PRICE_TRAIN);</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assertEquals(CHILD_TICKER_PRICE_TRAIN, price, 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@Test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public void calculatePriceForFreeTicketNarrowCaseTRAIN()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r w:rsidRPr="002C0C2C">
        <w:rPr>
          <w:rFonts w:ascii="CMSY10" w:hAnsi="CMSY10"/>
          <w:sz w:val="20"/>
          <w:szCs w:val="20"/>
        </w:rPr>
        <w:tab/>
        <w:t>List&lt;Passenger&gt; passengers = new ArrayList&lt;&gt;();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childPassenger = new Passenger(3);</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passengers.add(childPassenger);</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double price = calculator.calculatePriceTrain(passengers, ADULT_TICKET_PRICE_TRAIN, CHILD_TICKER_PRICE_TRAIN);</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assertEquals(0, price, 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@Test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public void shouldNotCalculatePriceForFamilyEdgeCaseWithAdultsTRAIN()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r w:rsidRPr="002C0C2C">
        <w:rPr>
          <w:rFonts w:ascii="CMSY10" w:hAnsi="CMSY10"/>
          <w:sz w:val="20"/>
          <w:szCs w:val="20"/>
        </w:rPr>
        <w:tab/>
        <w:t>List&lt;Passenger&gt; passengers = new ArrayList&lt;&gt;();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adultPassenger1 = new Passenger(20);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adultPassenger2 = new Passenger(20);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childPassenger1 = new Passenger(12);</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lastRenderedPageBreak/>
        <w:t xml:space="preserve">        passengers.add(adultPassenger1);</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passengers.add(adultPassenger2);</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passengers.add(childPassenger1);</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double price = calculator.calculatePriceTrain(passengers, ADULT_TICKET_PRICE_TRAIN, CHILD_TICKER_PRICE_TRAIN);</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assertEquals((2 * ADULT_TICKET_PRICE_TRAIN + CHILD_TICKER_PRICE_TRAIN), price, 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@Test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public void shouldNotCalculatePriceForFamilyEdgeCaseWithChildrenTRAIN()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r w:rsidRPr="002C0C2C">
        <w:rPr>
          <w:rFonts w:ascii="CMSY10" w:hAnsi="CMSY10"/>
          <w:sz w:val="20"/>
          <w:szCs w:val="20"/>
        </w:rPr>
        <w:tab/>
        <w:t>List&lt;Passenger&gt; passengers = new ArrayList&lt;&gt;();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adultPassenger1 = new Passenger(20);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childPassenger1 = new Passenger(12);</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childPassenger2 = new Passenger(12);</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passengers.add(adultPassenger1);</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passengers.add(childPassenger1);</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passengers.add(childPassenger2);</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double price = calculator.calculatePriceTrain(passengers, ADULT_TICKET_PRICE_TRAIN, CHILD_TICKER_PRICE_TRAIN);</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assertEquals((ADULT_TICKET_PRICE_TRAIN + 2 * CHILD_TICKER_PRICE_TRAIN), price, 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@Test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public void calculatePriceForOneAdultTAXI()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r w:rsidRPr="002C0C2C">
        <w:rPr>
          <w:rFonts w:ascii="CMSY10" w:hAnsi="CMSY10"/>
          <w:sz w:val="20"/>
          <w:szCs w:val="20"/>
        </w:rPr>
        <w:tab/>
        <w:t>List&lt;Passenger&gt; passengers = new ArrayList&lt;&gt;();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passenger = new Passenger(20);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lastRenderedPageBreak/>
        <w:t xml:space="preserve">        passengers.add(passenger);</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double price = calculator.calculatePriceTaxi(passengers, ADULT_TICKET_PRICE_TRAIN, CHILD_TICKER_PRICE_TRAIN);</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assertEquals(ADULT_TICKET_PRICE_TRAIN, price, 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@Test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public void calculatePriceForChildTAXI()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r w:rsidRPr="002C0C2C">
        <w:rPr>
          <w:rFonts w:ascii="CMSY10" w:hAnsi="CMSY10"/>
          <w:sz w:val="20"/>
          <w:szCs w:val="20"/>
        </w:rPr>
        <w:tab/>
        <w:t>List&lt;Passenger&gt; passengers = new ArrayList&lt;&gt;();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childPassenger = new Passenger(15);</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passengers.add(childPassenger);</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double price = calculator.calculatePriceTaxi(passengers, ADULT_TICKET_PRICE_TAXI, CHILD_TICKER_PRICE_TRAIN);</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assertEquals(CHILD_TICKER_PRICE_TRAIN, price, 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@Test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public void calculatePriceForFamilyTAXI()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r w:rsidRPr="002C0C2C">
        <w:rPr>
          <w:rFonts w:ascii="CMSY10" w:hAnsi="CMSY10"/>
          <w:sz w:val="20"/>
          <w:szCs w:val="20"/>
        </w:rPr>
        <w:tab/>
        <w:t>List&lt;Passenger&gt; passengers = new ArrayList&lt;&gt;();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adultPassenger1 = new Passenger(20);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adultPassenger2 = new Passenger(20);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childPassenger3 = new Passenger(12);</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childPassenger4 = new Passenger(4);</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passengers.add(adultPassenger1);</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passengers.add(adultPassenger2);</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passengers.add(childPassenger3);</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passengers.add(childPassenger4);</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lastRenderedPageBreak/>
        <w:t xml:space="preserve">        double price = calculator.calculatePriceTaxi(passengers, ADULT_TICKET_PRICE_TAXI, CHILD_TICKER_PRICE_TAXI);</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assertEquals((2 * ADULT_TICKET_PRICE_TAXI + 2 * CHILD_TICKER_PRICE_TAXI)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(1 - TicketPriceCalculator.FAMILY_DISCOUNT_TAXI), price, 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@Test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public void calculatePriceForChildNarrowCaseTAXI()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r w:rsidRPr="002C0C2C">
        <w:rPr>
          <w:rFonts w:ascii="CMSY10" w:hAnsi="CMSY10"/>
          <w:sz w:val="20"/>
          <w:szCs w:val="20"/>
        </w:rPr>
        <w:tab/>
        <w:t>List&lt;Passenger&gt; passengers = new ArrayList&lt;&gt;();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childPassenger = new Passenger(18);</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passengers.add(childPassenger);</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double price = calculator.calculatePriceTaxi(passengers, ADULT_TICKET_PRICE_TAXI, CHILD_TICKER_PRICE_TAXI);</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assertEquals(CHILD_TICKER_PRICE_TAXI, price, 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@Test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public void calculatePriceForFreeTicketNarrowCaseTAXI()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r w:rsidRPr="002C0C2C">
        <w:rPr>
          <w:rFonts w:ascii="CMSY10" w:hAnsi="CMSY10"/>
          <w:sz w:val="20"/>
          <w:szCs w:val="20"/>
        </w:rPr>
        <w:tab/>
        <w:t>List&lt;Passenger&gt; passengers = new ArrayList&lt;&gt;();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childPassenger = new Passenger(3);</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passengers.add(childPassenger);</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double price = calculator.calculatePriceTaxi(passengers, ADULT_TICKET_PRICE_TAXI, CHILD_TICKER_PRICE_TAXI);</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assertEquals(0, price, 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@Test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lastRenderedPageBreak/>
        <w:t xml:space="preserve">    public void shouldNotCalculatePriceForFamilyEdgeCaseWithAdultsTAXI()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r w:rsidRPr="002C0C2C">
        <w:rPr>
          <w:rFonts w:ascii="CMSY10" w:hAnsi="CMSY10"/>
          <w:sz w:val="20"/>
          <w:szCs w:val="20"/>
        </w:rPr>
        <w:tab/>
        <w:t>List&lt;Passenger&gt; passengers = new ArrayList&lt;&gt;();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adultPassenger1 = new Passenger(20);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adultPassenger2 = new Passenger(20);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childPassenger1 = new Passenger(12);</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passengers.add(adultPassenger1);</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passengers.add(adultPassenger2);</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passengers.add(childPassenger1);</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double price = calculator.calculatePriceTaxi(passengers, ADULT_TICKET_PRICE_TAXI, CHILD_TICKER_PRICE_TAXI);</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assertEquals((2 * ADULT_TICKET_PRICE_TAXI + CHILD_TICKER_PRICE_TAXI), price, 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@Test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public void shouldNotCalculatePriceForFamilyEdgeCaseWithChildrenTAXI()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r w:rsidRPr="002C0C2C">
        <w:rPr>
          <w:rFonts w:ascii="CMSY10" w:hAnsi="CMSY10"/>
          <w:sz w:val="20"/>
          <w:szCs w:val="20"/>
        </w:rPr>
        <w:tab/>
        <w:t>List&lt;Passenger&gt; passengers = new ArrayList&lt;&gt;();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adultPassenger1 = new Passenger(20);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childPassenger1 = new Passenger(12);</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childPassenger2 = new Passenger(12);</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passengers.add(adultPassenger1);</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passengers.add(childPassenger1);</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passengers.add(childPassenger2);</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double price = calculator.calculatePriceTaxi(passengers, ADULT_TICKET_PRICE_TAXI, CHILD_TICKER_PRICE_TAXI);</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assertEquals((ADULT_TICKET_PRICE_TAXI + 2 * CHILD_TICKER_PRICE_TAXI), price, 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lastRenderedPageBreak/>
        <w:t xml:space="preserve">    @Test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public void calculatePriceForOneAdultShip()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r w:rsidRPr="002C0C2C">
        <w:rPr>
          <w:rFonts w:ascii="CMSY10" w:hAnsi="CMSY10"/>
          <w:sz w:val="20"/>
          <w:szCs w:val="20"/>
        </w:rPr>
        <w:tab/>
        <w:t>List&lt;Passenger&gt; passengers = new ArrayList&lt;&gt;();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passenger = new Passenger(20);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passengers.add(passenger);</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double price = calculator.calculatePriceShip(passengers, ADULT_TICKET_PRICE_SHIP, CHILD_TICKER_PRICE_SHIP);</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assertEquals(ADULT_TICKET_PRICE_SHIP, price, 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@Test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public void calculatePriceForChildShip()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r w:rsidRPr="002C0C2C">
        <w:rPr>
          <w:rFonts w:ascii="CMSY10" w:hAnsi="CMSY10"/>
          <w:sz w:val="20"/>
          <w:szCs w:val="20"/>
        </w:rPr>
        <w:tab/>
        <w:t>List&lt;Passenger&gt; passengers = new ArrayList&lt;&gt;();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childPassenger = new Passenger(15);</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passengers.add(childPassenger);</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double price = calculator.calculatePriceShip(passengers, ADULT_TICKET_PRICE_SHIP, CHILD_TICKER_PRICE_SHIP);</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assertEquals(CHILD_TICKER_PRICE_SHIP, price, 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@Test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public void calculatePriceForFamilyShip()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r w:rsidRPr="002C0C2C">
        <w:rPr>
          <w:rFonts w:ascii="CMSY10" w:hAnsi="CMSY10"/>
          <w:sz w:val="20"/>
          <w:szCs w:val="20"/>
        </w:rPr>
        <w:tab/>
        <w:t>List&lt;Passenger&gt; passengers = new ArrayList&lt;&gt;();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adultPassenger1 = new Passenger(20);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adultPassenger2 = new Passenger(20);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childPassenger3 = new Passenger(12);</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lastRenderedPageBreak/>
        <w:t xml:space="preserve">        Passenger childPassenger4 = new Passenger(4);</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passengers.add(adultPassenger1);</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passengers.add(adultPassenger2);</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passengers.add(childPassenger3);</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passengers.add(childPassenger4);</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double price = calculator.calculatePriceShip(passengers, ADULT_TICKET_PRICE_SHIP, CHILD_TICKER_PRICE_SHIP);</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assertEquals((2 * ADULT_TICKET_PRICE_SHIP + 2 * CHILD_TICKER_PRICE_SHIP)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(1 - TicketPriceCalculator.FAMILY_DISCOUNT_SHIP), price, 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@Test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public void calculatePriceForChildNarrowCaseShip()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r w:rsidRPr="002C0C2C">
        <w:rPr>
          <w:rFonts w:ascii="CMSY10" w:hAnsi="CMSY10"/>
          <w:sz w:val="20"/>
          <w:szCs w:val="20"/>
        </w:rPr>
        <w:tab/>
        <w:t>List&lt;Passenger&gt; passengers = new ArrayList&lt;&gt;();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childPassenger = new Passenger(18);</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passengers.add(childPassenger);</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double price = calculator.calculatePriceShip(passengers, ADULT_TICKET_PRICE_SHIP, CHILD_TICKER_PRICE_AIRPLANE);</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assertEquals(CHILD_TICKER_PRICE_AIRPLANE, price, 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@Test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public void calculatePriceForFreeTicketNarrowCaseShip()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r w:rsidRPr="002C0C2C">
        <w:rPr>
          <w:rFonts w:ascii="CMSY10" w:hAnsi="CMSY10"/>
          <w:sz w:val="20"/>
          <w:szCs w:val="20"/>
        </w:rPr>
        <w:tab/>
        <w:t>List&lt;Passenger&gt; passengers = new ArrayList&lt;&gt;();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childPassenger = new Passenger(3);</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passengers.add(childPassenger);</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double price = calculator.calculatePriceShip(passengers, ADULT_TICKET_PRICE_SHIP, CHILD_TICKER_PRICE_SHIP);</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lastRenderedPageBreak/>
        <w:t xml:space="preserve">       assertEquals(0, price, 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@Test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public void shouldNotCalculatePriceForFamilyEdgeCaseWithAdultsShip()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r w:rsidRPr="002C0C2C">
        <w:rPr>
          <w:rFonts w:ascii="CMSY10" w:hAnsi="CMSY10"/>
          <w:sz w:val="20"/>
          <w:szCs w:val="20"/>
        </w:rPr>
        <w:tab/>
        <w:t>List&lt;Passenger&gt; passengers = new ArrayList&lt;&gt;();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adultPassenger1 = new Passenger(20);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adultPassenger2 = new Passenger(20);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childPassenger1 = new Passenger(12);</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passengers.add(adultPassenger1);</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passengers.add(adultPassenger2);</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passengers.add(childPassenger1);</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double price = calculator.calculatePriceShip(passengers, ADULT_TICKET_PRICE_SHIP, CHILD_TICKER_PRICE_SHIP);</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assertEquals((2 * ADULT_TICKET_PRICE_SHIP + CHILD_TICKER_PRICE_SHIP), price, 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@Test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public void shouldNotCalculatePriceForFamilyEdgeCaseWithChildrenShip()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r w:rsidRPr="002C0C2C">
        <w:rPr>
          <w:rFonts w:ascii="CMSY10" w:hAnsi="CMSY10"/>
          <w:sz w:val="20"/>
          <w:szCs w:val="20"/>
        </w:rPr>
        <w:tab/>
        <w:t>List&lt;Passenger&gt; passengers = new ArrayList&lt;&gt;();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adultPassenger1 = new Passenger(20);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childPassenger1 = new Passenger(12);</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childPassenger2 = new Passenger(12);</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passengers.add(adultPassenger1);</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passengers.add(childPassenger1);</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passengers.add(childPassenger2);</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lastRenderedPageBreak/>
        <w:t xml:space="preserve">        double price = calculator.calculatePriceShip(passengers, ADULT_TICKET_PRICE_AIRPLANE, CHILD_TICKER_PRICE_SHIP);</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assertEquals((ADULT_TICKET_PRICE_SHIP + 2 * CHILD_TICKER_PRICE_SHIP), price, 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@Test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public void calculatePriceForOneAdultMovie()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r w:rsidRPr="002C0C2C">
        <w:rPr>
          <w:rFonts w:ascii="CMSY10" w:hAnsi="CMSY10"/>
          <w:sz w:val="20"/>
          <w:szCs w:val="20"/>
        </w:rPr>
        <w:tab/>
        <w:t>List&lt;Passenger&gt; passengers = new ArrayList&lt;&gt;();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passenger = new Passenger(20);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passengers.add(passenger);</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double price = calculator.calculatePriceMovie(passengers, ADULT_TICKET_PRICE_MOVIE, CHILD_TICKER_PRICE_MOVIE);</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assertEquals(ADULT_TICKET_PRICE_MOVIE, price, 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@Test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public void calculatePriceForChildMovie()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r w:rsidRPr="002C0C2C">
        <w:rPr>
          <w:rFonts w:ascii="CMSY10" w:hAnsi="CMSY10"/>
          <w:sz w:val="20"/>
          <w:szCs w:val="20"/>
        </w:rPr>
        <w:tab/>
        <w:t>List&lt;Passenger&gt; passengers = new ArrayList&lt;&gt;();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childPassenger = new Passenger(15);</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passengers.add(childPassenger);</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double price = calculator.calculatePriceAirPlane(passengers, ADULT_TICKET_PRICE_AIRPLANE, CHILD_TICKER_PRICE_AIRPLANE);</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assertEquals(CHILD_TICKER_PRICE_AIRPLANE, price, 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@Test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lastRenderedPageBreak/>
        <w:t xml:space="preserve">    public void calculatePriceForFamilyMovie()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r w:rsidRPr="002C0C2C">
        <w:rPr>
          <w:rFonts w:ascii="CMSY10" w:hAnsi="CMSY10"/>
          <w:sz w:val="20"/>
          <w:szCs w:val="20"/>
        </w:rPr>
        <w:tab/>
        <w:t>List&lt;Passenger&gt; passengers = new ArrayList&lt;&gt;();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adultPassenger1 = new Passenger(20);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adultPassenger2 = new Passenger(20);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childPassenger3 = new Passenger(12);</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childPassenger4 = new Passenger(4);</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passengers.add(adultPassenger1);</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passengers.add(adultPassenger2);</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passengers.add(childPassenger3);</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passengers.add(childPassenger4);</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double price = calculator.calculatePriceMovie(passengers, ADULT_TICKET_PRICE_MOVIE, CHILD_TICKER_PRICE_MOVIE);</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assertEquals((2 * ADULT_TICKET_PRICE_MOVIE + 2 * CHILD_TICKER_PRICE_MOVIE)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(1 - TicketPriceCalculator.FAMILY_DISCOUNT_MOVIE), price, 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@Test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public void calculatePriceForChildNarrowCaseMovie()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r w:rsidRPr="002C0C2C">
        <w:rPr>
          <w:rFonts w:ascii="CMSY10" w:hAnsi="CMSY10"/>
          <w:sz w:val="20"/>
          <w:szCs w:val="20"/>
        </w:rPr>
        <w:tab/>
        <w:t>List&lt;Passenger&gt; passengers = new ArrayList&lt;&gt;();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childPassenger = new Passenger(18);</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passengers.add(childPassenger);</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double price = calculator.calculatePriceMovie(passengers, ADULT_TICKET_PRICE_MOVIE, CHILD_TICKER_PRICE_MOVIE);</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assertEquals(CHILD_TICKER_PRICE_MOVIE, price, 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@Test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lastRenderedPageBreak/>
        <w:t xml:space="preserve">    public void calculatePriceForFreeTicketNarrowCaseMovie()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r w:rsidRPr="002C0C2C">
        <w:rPr>
          <w:rFonts w:ascii="CMSY10" w:hAnsi="CMSY10"/>
          <w:sz w:val="20"/>
          <w:szCs w:val="20"/>
        </w:rPr>
        <w:tab/>
        <w:t>List&lt;Passenger&gt; passengers = new ArrayList&lt;&gt;();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childPassenger = new Passenger(3);</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passengers.add(childPassenger);</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double price = calculator.calculatePriceMovie(passengers, ADULT_TICKET_PRICE_MOVIE, CHILD_TICKER_PRICE_MOVIE);</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assertEquals(0, price, 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@Test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public void shouldNotCalculatePriceForFamilyEdgeCaseWithAdultsMovie()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r w:rsidRPr="002C0C2C">
        <w:rPr>
          <w:rFonts w:ascii="CMSY10" w:hAnsi="CMSY10"/>
          <w:sz w:val="20"/>
          <w:szCs w:val="20"/>
        </w:rPr>
        <w:tab/>
        <w:t>List&lt;Passenger&gt; passengers = new ArrayList&lt;&gt;();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adultPassenger1 = new Passenger(20);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adultPassenger2 = new Passenger(20);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childPassenger1 = new Passenger(12);</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passengers.add(adultPassenger1);</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passengers.add(adultPassenger2);</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passengers.add(childPassenger1);</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double price = calculator.calculatePriceMovie(passengers, ADULT_TICKET_PRICE_MOVIE, CHILD_TICKER_PRICE_MOVIE);</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assertEquals((2 * ADULT_TICKET_PRICE_MOVIE + CHILD_TICKER_PRICE_MOVIE), price, 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@Test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public void shouldNotCalculatePriceForFamilyEdgeCaseWithChildrenMovie()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w:t>
      </w:r>
      <w:r w:rsidRPr="002C0C2C">
        <w:rPr>
          <w:rFonts w:ascii="CMSY10" w:hAnsi="CMSY10"/>
          <w:sz w:val="20"/>
          <w:szCs w:val="20"/>
        </w:rPr>
        <w:tab/>
        <w:t>List&lt;Passenger&gt; passengers = new ArrayList&lt;&gt;();</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lastRenderedPageBreak/>
        <w:t xml:space="preserve">        Passenger adultPassenger1 = new Passenger(20);</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childPassenger1 = new Passenger(12);</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 childPassenger2 = new Passenger(12);</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passengers.add(adultPassenger1);</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passengers.add(childPassenger1);</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passengers.add(childPassenger2);</w:t>
      </w:r>
    </w:p>
    <w:p w:rsidR="002C0C2C" w:rsidRPr="002C0C2C" w:rsidRDefault="002C0C2C" w:rsidP="002C0C2C">
      <w:pPr>
        <w:pStyle w:val="NormalWeb"/>
        <w:ind w:left="720"/>
        <w:rPr>
          <w:rFonts w:ascii="CMSY10" w:hAnsi="CMSY10"/>
          <w:sz w:val="20"/>
          <w:szCs w:val="20"/>
        </w:rPr>
      </w:pPr>
      <w:r w:rsidRPr="002C0C2C">
        <w:rPr>
          <w:rFonts w:ascii="CMSY10" w:hAnsi="CMSY10"/>
          <w:sz w:val="20"/>
          <w:szCs w:val="20"/>
        </w:rPr>
        <w:t xml:space="preserve">        double price = calculator.calculatePriceMovie(passengers, ADULT_TICKET_PRICE_MOVIE, CHILD_TICKER_PRICE_MOVIE);</w:t>
      </w:r>
    </w:p>
    <w:p w:rsidR="00215D22" w:rsidRDefault="002C0C2C" w:rsidP="00215D22">
      <w:pPr>
        <w:pStyle w:val="NormalWeb"/>
        <w:ind w:left="720"/>
        <w:rPr>
          <w:rFonts w:ascii="CMSY10" w:hAnsi="CMSY10"/>
          <w:sz w:val="20"/>
          <w:szCs w:val="20"/>
        </w:rPr>
      </w:pPr>
      <w:r w:rsidRPr="002C0C2C">
        <w:rPr>
          <w:rFonts w:ascii="CMSY10" w:hAnsi="CMSY10"/>
          <w:sz w:val="20"/>
          <w:szCs w:val="20"/>
        </w:rPr>
        <w:t xml:space="preserve">        assertEquals((ADULT_TICKET_PRICE_MOVIE + 2 * CHILD_TICKER_PRICE_MOVIE), price, 0);</w:t>
      </w:r>
    </w:p>
    <w:p w:rsidR="00215D22" w:rsidRDefault="002C0C2C" w:rsidP="00215D22">
      <w:pPr>
        <w:pStyle w:val="NormalWeb"/>
        <w:ind w:left="720"/>
        <w:rPr>
          <w:rFonts w:ascii="CMSY10" w:hAnsi="CMSY10"/>
          <w:sz w:val="20"/>
          <w:szCs w:val="20"/>
        </w:rPr>
      </w:pPr>
      <w:r w:rsidRPr="002C0C2C">
        <w:rPr>
          <w:rFonts w:ascii="CMSY10" w:hAnsi="CMSY10"/>
          <w:sz w:val="20"/>
          <w:szCs w:val="20"/>
        </w:rPr>
        <w:t>}</w:t>
      </w:r>
    </w:p>
    <w:p w:rsidR="002C0C2C" w:rsidRDefault="002C0C2C" w:rsidP="00215D22">
      <w:pPr>
        <w:pStyle w:val="NormalWeb"/>
        <w:ind w:left="720"/>
        <w:rPr>
          <w:rFonts w:ascii="CMSY10" w:hAnsi="CMSY10"/>
          <w:sz w:val="20"/>
          <w:szCs w:val="20"/>
        </w:rPr>
      </w:pPr>
      <w:r w:rsidRPr="002C0C2C">
        <w:rPr>
          <w:rFonts w:ascii="CMSY10" w:hAnsi="CMSY10"/>
          <w:sz w:val="20"/>
          <w:szCs w:val="20"/>
        </w:rPr>
        <w:t>}</w:t>
      </w:r>
    </w:p>
    <w:p w:rsidR="00215D22" w:rsidRDefault="00215D22" w:rsidP="00215D22">
      <w:pPr>
        <w:pStyle w:val="NormalWeb"/>
        <w:ind w:left="720"/>
        <w:rPr>
          <w:rFonts w:ascii="CMSY10" w:hAnsi="CMSY10"/>
          <w:sz w:val="20"/>
          <w:szCs w:val="20"/>
        </w:rPr>
      </w:pPr>
    </w:p>
    <w:p w:rsidR="00215D22" w:rsidRDefault="00215D22" w:rsidP="00215D22">
      <w:pPr>
        <w:pStyle w:val="NormalWeb"/>
        <w:ind w:left="720"/>
        <w:rPr>
          <w:rFonts w:ascii="CMSY10" w:hAnsi="CMSY10"/>
          <w:sz w:val="20"/>
          <w:szCs w:val="20"/>
        </w:rPr>
      </w:pPr>
      <w:r>
        <w:rPr>
          <w:rFonts w:ascii="CMSY10" w:hAnsi="CMSY10"/>
          <w:sz w:val="20"/>
          <w:szCs w:val="20"/>
        </w:rPr>
        <w:t xml:space="preserve"> JAVA FILE##################################################################</w:t>
      </w:r>
    </w:p>
    <w:p w:rsidR="00215D22" w:rsidRDefault="00215D22" w:rsidP="00215D22">
      <w:pPr>
        <w:pStyle w:val="NormalWeb"/>
        <w:ind w:left="720"/>
        <w:rPr>
          <w:rFonts w:ascii="CMSY10" w:hAnsi="CMSY10"/>
          <w:sz w:val="20"/>
          <w:szCs w:val="20"/>
        </w:rPr>
      </w:pP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package com.</w:t>
      </w:r>
      <w:r>
        <w:rPr>
          <w:rFonts w:ascii="CMSY10" w:hAnsi="CMSY10"/>
          <w:sz w:val="20"/>
          <w:szCs w:val="20"/>
        </w:rPr>
        <w:t>akshaydake</w:t>
      </w:r>
      <w:r w:rsidRPr="00215D22">
        <w:rPr>
          <w:rFonts w:ascii="CMSY10" w:hAnsi="CMSY10"/>
          <w:sz w:val="20"/>
          <w:szCs w:val="20"/>
        </w:rPr>
        <w:t>.pitest;</w:t>
      </w:r>
    </w:p>
    <w:p w:rsidR="00215D22" w:rsidRPr="00215D22" w:rsidRDefault="00215D22" w:rsidP="00215D22">
      <w:pPr>
        <w:pStyle w:val="NormalWeb"/>
        <w:ind w:left="720"/>
        <w:rPr>
          <w:rFonts w:ascii="CMSY10" w:hAnsi="CMSY10"/>
          <w:sz w:val="20"/>
          <w:szCs w:val="20"/>
        </w:rPr>
      </w:pP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import java.util.List;</w:t>
      </w:r>
    </w:p>
    <w:p w:rsidR="00215D22" w:rsidRPr="00215D22" w:rsidRDefault="00215D22" w:rsidP="00215D22">
      <w:pPr>
        <w:pStyle w:val="NormalWeb"/>
        <w:ind w:left="720"/>
        <w:rPr>
          <w:rFonts w:ascii="CMSY10" w:hAnsi="CMSY10"/>
          <w:sz w:val="20"/>
          <w:szCs w:val="20"/>
        </w:rPr>
      </w:pP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public class TicketPriceCalculator {</w:t>
      </w:r>
    </w:p>
    <w:p w:rsidR="00215D22" w:rsidRPr="00215D22" w:rsidRDefault="00215D22" w:rsidP="00215D22">
      <w:pPr>
        <w:pStyle w:val="NormalWeb"/>
        <w:ind w:left="720"/>
        <w:rPr>
          <w:rFonts w:ascii="CMSY10" w:hAnsi="CMSY10"/>
          <w:sz w:val="20"/>
          <w:szCs w:val="20"/>
        </w:rPr>
      </w:pP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private static int ADULT_AGE_BUS = 18;</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private static int FREE_TICKET_AGE_BELOW_BUS = 3;</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private static int SENIOR_CITIZEN_BUS = 60;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private static int ARMY_OFFICER_BUS = 18;</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public static double FAMILY_DISCOUNT_BUS= 0.05;</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private static int ADULT_AGE_TRAIN = 18;</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private static int FREE_TICKET_AGE_BELOW_TRAIN = 3;</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private static int SENIOR_CITIZEN_TRAIN = 60;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private static int ARMY_OFFICER_TRAIN = 18;</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public static double FAMILY_DISCOUNT_TRAIN= 0.25;</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lastRenderedPageBreak/>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private static int ADULT_AGE_AIRPLANE = 18;</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private static int FREE_TICKET_AGE_BELOW_AIRPLANE = 3;</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private static int SENIOR_CITIZEN_AIRPLANE = 60;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private static int ARMY_OFFICER_AIRPLANE = 18;</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public static double FAMILY_DISCOUNT_AIRPLANE= 1;</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private static int ADULT_AGE_TAXI = 18;</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private static int FREE_TICKET_AGE_BELOW_TAXI = 3;</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private static int SENIOR_CITIZEN_TAXI = 60;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private static int ARMY_OFFICER_TAXI = 18;</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public static double FAMILY_DISCOUNT_TAXI= 0.15;</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private static int ADULT_AGE_SHIP = 18;</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private static int FREE_TICKET_AGE_BELOW_SHIP = 3;</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private static int SENIOR_CITIZEN_SHIP = 60;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private static int ARMY_OFFICER_SHIP = 18;</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public static double FAMILY_DISCOUNT_SHIP= 0.05;</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private static int ADULT_AGE_MOVIE = 18;</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private static int FREE_TICKET_AGE_BELOW_MOVIE = 3;</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private static int SENIOR_CITIZEN_MOVIE = 60;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private static int ARMY_OFFICER_MOVIE = 18;</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public static double FAMILY_DISCOUNT_MOVIE= 0.05;</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private static int ADULT_AGE_HOTEL = 18;</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private static int FREE_TICKET_AGE_BELOW_HOTEL = 3;</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private static int SENIOR_CITIZEN_HOTEL = 60;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lastRenderedPageBreak/>
        <w:t xml:space="preserve">    private static int ARMY_OFFICER_HOTEL = 18;</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public static double FAMILY_DISCOUNT_HOTEL= 0.05;</w:t>
      </w:r>
    </w:p>
    <w:p w:rsidR="00215D22" w:rsidRPr="00215D22" w:rsidRDefault="00215D22" w:rsidP="00215D22">
      <w:pPr>
        <w:pStyle w:val="NormalWeb"/>
        <w:ind w:left="720"/>
        <w:rPr>
          <w:rFonts w:ascii="CMSY10" w:hAnsi="CMSY10"/>
          <w:sz w:val="20"/>
          <w:szCs w:val="20"/>
        </w:rPr>
      </w:pP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public double calculatePriceBus(List&lt;Passenger&gt; passengers, int adultTicketPrice, int childTicketPrice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totalPriceBus = 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childrenCounterBus = 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adultCounterBus = 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double resultBus;</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seniorCitizen=0;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for (Passenger passenger : passengers)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if(passenger.getAge() &gt;150)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t>System.out.println("Not Valid");</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if(passenger.getAge() &lt; 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t xml:space="preserve"> System.out.println("Not Valid");</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if(passenger.getAge() &gt;60 &amp;&amp; passenger.getAge()&lt;100)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t xml:space="preserve"> System.out.println("Person is senior citizen");</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t xml:space="preserve"> seniorCitizen++;</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if (passenger.getAge() &gt; ADULT_AGE_BUS)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lastRenderedPageBreak/>
        <w:t xml:space="preserve">                totalPriceBus += adultTicketPrice;</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adultCounterBus++;</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else if (passenger.getAge() &gt; FREE_TICKET_AGE_BELOW_BUS)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totalPriceBus += childTicketPrice;</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childrenCounterBus++;</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if (childrenCounterBus &gt; 1 &amp;&amp; adultCounterBus &gt; 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resultBus = (1 - FAMILY_DISCOUNT_BUS) * totalPriceBus;</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else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resultBus = totalPriceBus;</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//sortBusPassengerAge(arr,n);</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return resultBus;</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p>
    <w:p w:rsidR="00215D22" w:rsidRPr="00215D22" w:rsidRDefault="00215D22" w:rsidP="00215D22">
      <w:pPr>
        <w:pStyle w:val="NormalWeb"/>
        <w:ind w:left="720"/>
        <w:rPr>
          <w:rFonts w:ascii="CMSY10" w:hAnsi="CMSY10"/>
          <w:sz w:val="20"/>
          <w:szCs w:val="20"/>
        </w:rPr>
      </w:pP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ab/>
        <w:t xml:space="preserve">/* Iterative mergesort function to sor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t arr[0...n-1]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mergeSortBus(int arr[], int n)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For current size of subarrays to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lastRenderedPageBreak/>
        <w:t xml:space="preserve">        // be merged curr_size varies from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1 to n/2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curr_size;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For picking starting index of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left subarray to be merged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left_start;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Merge subarrays in bottom up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manner. First merge subarrays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of size 1 to create sorted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subarrays of size 2, then merge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subarrays of size 2 to create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sorted subarrays of size 4, and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so on.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for (curr_size = 1; curr_size &lt;= n-1;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curr_size = 2*curr_size)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Pick starting point of different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subarrays of current size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for (left_start = 0; left_start &lt; n-1;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left_start += 2*curr_size)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Find ending point of left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subarray. mid+1 is starting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point of right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mid = left_start + curr_size - 1;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lastRenderedPageBreak/>
        <w:t xml:space="preserve">                int right_end = Math.min(left_start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+ 2*curr_size - 1, n-1);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Merge Subarrays arr[left_start...mid]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&amp; arr[mid+1...right_end]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mergeBus(arr, left_start, mid, right_end);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return arr;</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void mergeBus(int arr[], int l, int m, int r)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i, j, k;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n1 = m - l + 1;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n2 = r - m;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L[] = new int[n1];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R[] = new int[n2];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for (i = 0; i &lt; n1; i++)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L[i] = arr[l + i];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for (j = 0; j &lt; n2; j++)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R[j] = arr[m + 1+ j];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 = 0;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j = 0;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k = l;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while (i &lt; n1 &amp;&amp; j &lt; n2)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lastRenderedPageBreak/>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if (L[i] &lt;= R[j])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arr[k] = L[i];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else</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arr[k] = R[j];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j++;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k++;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while (i &lt; n1)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arr[k] = L[i];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k++;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while (j &lt; n2)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arr[k] = R[j];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j++;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k++;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lastRenderedPageBreak/>
        <w:t xml:space="preserve">    public double calculatePriceTrain(List&lt;Passenger&gt; passengers, int adultTicketPrice, int childTicketPrice)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totalPriceTrain = 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childrenCounterTrain = 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adultCounterTrain = 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double resultTrain;</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seniorCitizen=0;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for (Passenger passenger : passengers)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if(passenger.getAge() &gt;150)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t>System.out.println("Not Valid");</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if(passenger.getAge() &lt; 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t xml:space="preserve"> System.out.println("Not Valid");</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if(passenger.getAge() &gt;60 &amp;&amp; passenger.getAge()&lt;100)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t xml:space="preserve"> System.out.println("Person is senior citizen");</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t xml:space="preserve"> seniorCitizen++;</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if (passenger.getAge() &gt; ADULT_AGE_TRAIN)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totalPriceTrain += adultTicketPrice;</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adultCounterTrain++;</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else if (passenger.getAge() &gt; FREE_TICKET_AGE_BELOW_TRAIN)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lastRenderedPageBreak/>
        <w:t xml:space="preserve">                totalPriceTrain += childTicketPrice;</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childrenCounterTrain++;</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if (childrenCounterTrain &gt; 1 &amp;&amp; adultCounterTrain &gt; 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resultTrain = (1 - FAMILY_DISCOUNT_TRAIN) * totalPriceTrain;</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else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resultTrain = totalPriceTrain;</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return resultTrain;</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ab/>
        <w:t xml:space="preserve">/* Iterative mergesort function to sor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t arr[0...n-1]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mergeSortTrain(int arr[], int n)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For current size of subarrays to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be merged curr_size varies from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1 to n/2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curr_size;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For picking starting index of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left subarray to be merged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left_start;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lastRenderedPageBreak/>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Merge subarrays in bottom up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manner. First merge subarrays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of size 1 to create sorted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subarrays of size 2, then merge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subarrays of size 2 to create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sorted subarrays of size 4, and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so on.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for (curr_size = 1; curr_size &lt;= n-1;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curr_size = 2*curr_size)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Pick starting point of different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subarrays of current size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for (left_start = 0; left_start &lt; n-1;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left_start += 2*curr_size)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Find ending point of left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subarray. mid+1 is starting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point of right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mid = left_start + curr_size - 1;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right_end = Math.min(left_start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+ 2*curr_size - 1, n-1);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Merge Subarrays arr[left_start...mid]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&amp; arr[mid+1...right_end]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mergeTrain(arr, left_start, mid, right_end);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lastRenderedPageBreak/>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return arr;</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void mergeTrain(int arr[], int l, int m, int r)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i, j, k;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n1 = m - l + 1;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n2 = r - m;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L[] = new int[n1];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R[] = new int[n2];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for (i = 0; i &lt; n1; i++)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L[i] = arr[l + i];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for (j = 0; j &lt; n2; j++)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R[j] = arr[m + 1+ j];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 = 0;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j = 0;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k = l;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while (i &lt; n1 &amp;&amp; j &lt; n2)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if (L[i] &lt;= R[j])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arr[k] = L[i];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else</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lastRenderedPageBreak/>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arr[k] = R[j];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j++;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k++;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while (i &lt; n1)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arr[k] = L[i];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k++;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while (j &lt; n2)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arr[k] = R[j];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j++;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k++;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public double calculatePriceAirPlane(List&lt;Passenger&gt; passengers, int adultTicketPrice, int childTicketPrice)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totalPrice = 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childrenCounter = 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adultCounter = 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double result;</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seniorCitizen=0;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for (Passenger passenger : passengers)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lastRenderedPageBreak/>
        <w:t xml:space="preserve">        </w:t>
      </w:r>
      <w:r w:rsidRPr="00215D22">
        <w:rPr>
          <w:rFonts w:ascii="CMSY10" w:hAnsi="CMSY10"/>
          <w:sz w:val="20"/>
          <w:szCs w:val="20"/>
        </w:rPr>
        <w:tab/>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if(passenger.getAge() &gt;150)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t>System.out.println("Not Valid");</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if(passenger.getAge() &lt; 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t xml:space="preserve"> System.out.println("Not Valid");</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if(passenger.getAge() &gt;60 &amp;&amp; passenger.getAge()&lt;100)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t xml:space="preserve"> System.out.println("Person is senior citizen");</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t xml:space="preserve"> seniorCitizen++;</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if (passenger.getAge() &gt; ADULT_AGE_AIRPLANE)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totalPrice += adultTicketPrice;</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adultCounter++;</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else if (passenger.getAge() &gt; FREE_TICKET_AGE_BELOW_AIRPLANE)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totalPrice += childTicketPrice;</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childrenCounter++;</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if (childrenCounter &gt; 1 &amp;&amp; adultCounter &gt; 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result = (1 - FAMILY_DISCOUNT_AIRPLANE) * totalPrice;</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lastRenderedPageBreak/>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else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result = totalPrice;</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return result;</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ab/>
        <w:t xml:space="preserve">/* Iterative mergesort function to sor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t arr[0...n-1]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mergeSortAirPlane(int arr[], int n)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For current size of subarrays to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be merged curr_size varies from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1 to n/2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curr_size;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For picking starting index of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left subarray to be merged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left_start;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Merge subarrays in bottom up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manner. First merge subarrays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of size 1 to create sorted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subarrays of size 2, then merge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subarrays of size 2 to create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lastRenderedPageBreak/>
        <w:t xml:space="preserve">        // sorted subarrays of size 4, and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so on.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for (curr_size = 1; curr_size &lt;= n-1;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curr_size = 2*curr_size)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Pick starting point of different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subarrays of current size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for (left_start = 0; left_start &lt; n-1;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left_start += 2*curr_size)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Find ending point of left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subarray. mid+1 is starting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point of right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mid = left_start + curr_size - 1;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right_end = Math.min(left_start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+ 2*curr_size - 1, n-1);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Merge Subarrays arr[left_start...mid]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&amp; arr[mid+1...right_end]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mergeAirPlane(arr, left_start, mid, right_end);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return arr;</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void mergeAirPlane(int arr[], int l, int m, int r)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i, j, k;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lastRenderedPageBreak/>
        <w:t xml:space="preserve">        int n1 = m - l + 1;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n2 = r - m;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L[] = new int[n1];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R[] = new int[n2];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for (i = 0; i &lt; n1; i++)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L[i] = arr[l + i];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for (j = 0; j &lt; n2; j++)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R[j] = arr[m + 1+ j];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 = 0;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j = 0;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k = l;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while (i &lt; n1 &amp;&amp; j &lt; n2)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if (L[i] &lt;= R[j])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arr[k] = L[i];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else</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arr[k] = R[j];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j++;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k++;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lastRenderedPageBreak/>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while (i &lt; n1)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arr[k] = L[i];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k++;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while (j &lt; n2)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arr[k] = R[j];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j++;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k++;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public double calculatePriceTaxi(List&lt;Passenger&gt; passengers, int adultTicketPrice, int childTicketPrice)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totalPriceTaxi = 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childrenCounterTaxi = 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adultCounterTaxi = 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double resultTaxi;</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seniorCitizen=0;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for (Passenger passenger : passengers)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if(passenger.getAge() &gt;150)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t>System.out.println("Not Valid");</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if(passenger.getAge() &lt; 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lastRenderedPageBreak/>
        <w:t xml:space="preserve">        </w:t>
      </w:r>
      <w:r w:rsidRPr="00215D22">
        <w:rPr>
          <w:rFonts w:ascii="CMSY10" w:hAnsi="CMSY10"/>
          <w:sz w:val="20"/>
          <w:szCs w:val="20"/>
        </w:rPr>
        <w:tab/>
      </w:r>
      <w:r w:rsidRPr="00215D22">
        <w:rPr>
          <w:rFonts w:ascii="CMSY10" w:hAnsi="CMSY10"/>
          <w:sz w:val="20"/>
          <w:szCs w:val="20"/>
        </w:rPr>
        <w:tab/>
        <w:t xml:space="preserve"> System.out.println("Not Valid");</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if(passenger.getAge() &gt;60 &amp;&amp; passenger.getAge()&lt;100)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t xml:space="preserve"> System.out.println("Person is senior citizen");</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t xml:space="preserve"> seniorCitizen++;</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if (passenger.getAge() &gt; ADULT_AGE_TAXI)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totalPriceTaxi += adultTicketPrice;</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adultCounterTaxi++;</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else if (passenger.getAge() &gt; FREE_TICKET_AGE_BELOW_TAXI)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totalPriceTaxi += childTicketPrice;</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childrenCounterTaxi++;</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if (childrenCounterTaxi &gt; 1 &amp;&amp; adultCounterTaxi &gt; 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resultTaxi = (1 - FAMILY_DISCOUNT_TAXI) * totalPriceTaxi;</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else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resultTaxi = totalPriceTaxi;</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return resultTaxi;</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ab/>
        <w:t xml:space="preserve">/* Iterative mergesort function to sor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t arr[0...n-1]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mergeSortTaxi(int arr[], int n)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For current size of subarrays to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be merged curr_size varies from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1 to n/2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curr_size;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For picking starting index of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left subarray to be merged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left_start;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Merge subarrays in bottom up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manner. First merge subarrays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of size 1 to create sorted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subarrays of size 2, then merge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subarrays of size 2 to create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sorted subarrays of size 4, and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so on.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for (curr_size = 1; curr_size &lt;= n-1;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curr_size = 2*curr_size)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Pick starting point of different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subarrays of current size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for (left_start = 0; left_start &lt; n-1;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lastRenderedPageBreak/>
        <w:t xml:space="preserve">                        left_start += 2*curr_size)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Find ending point of left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subarray. mid+1 is starting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point of right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mid = left_start + curr_size - 1;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right_end = Math.min(left_start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+ 2*curr_size - 1, n-1);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Merge Subarrays arr[left_start...mid]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&amp; arr[mid+1...right_end]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mergeTaxi(arr, left_start, mid, right_end);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return arr;</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void mergeTaxi(int arr[], int l, int m, int r)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i, j, k;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n1 = m - l + 1;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n2 = r - m;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L[] = new int[n1];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R[] = new int[n2];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for (i = 0; i &lt; n1; i++)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L[i] = arr[l + i];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lastRenderedPageBreak/>
        <w:t xml:space="preserve">        for (j = 0; j &lt; n2; j++)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R[j] = arr[m + 1+ j];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 = 0;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j = 0;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k = l;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while (i &lt; n1 &amp;&amp; j &lt; n2)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if (L[i] &lt;= R[j])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arr[k] = L[i];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else</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arr[k] = R[j];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j++;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k++;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while (i &lt; n1)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arr[k] = L[i];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k++;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while (j &lt; n2)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lastRenderedPageBreak/>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arr[k] = R[j];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j++;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k++;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public double calculatePriceMovie(List&lt;Passenger&gt; passengers, int adultTicketPrice, int childTicketPrice)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totalPriceMovie = 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childrenCounterMovie = 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adultCounterMovie = 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double resultMovie;</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seniorCitizen=0;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for (Passenger passenger : passengers)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if(passenger.getAge() &gt;150)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t>System.out.println("Not Valid");</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if(passenger.getAge() &lt; 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t xml:space="preserve"> System.out.println("Not Valid");</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if(passenger.getAge() &gt;60 &amp;&amp; passenger.getAge()&lt;100)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t xml:space="preserve"> System.out.println("Person is senior citizen");</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t xml:space="preserve"> seniorCitizen++;</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lastRenderedPageBreak/>
        <w:t xml:space="preserve">        </w:t>
      </w:r>
      <w:r w:rsidRPr="00215D22">
        <w:rPr>
          <w:rFonts w:ascii="CMSY10" w:hAnsi="CMSY10"/>
          <w:sz w:val="20"/>
          <w:szCs w:val="20"/>
        </w:rPr>
        <w:tab/>
      </w:r>
      <w:r w:rsidRPr="00215D22">
        <w:rPr>
          <w:rFonts w:ascii="CMSY10" w:hAnsi="CMSY10"/>
          <w:sz w:val="20"/>
          <w:szCs w:val="20"/>
        </w:rPr>
        <w:tab/>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if (passenger.getAge() &gt; ADULT_AGE_MOVIE)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totalPriceMovie += adultTicketPrice;</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adultCounterMovie++;</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else if (passenger.getAge() &gt; FREE_TICKET_AGE_BELOW_MOVIE)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totalPriceMovie+= childTicketPrice;</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childrenCounterMovie++;</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if (childrenCounterMovie &gt; 1 &amp;&amp; adultCounterMovie &gt; 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resultMovie = (1 - FAMILY_DISCOUNT_MOVIE) * totalPriceMovie;</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else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resultMovie = totalPriceMovie;</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return resultMovie;</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ab/>
        <w:t xml:space="preserve">/* Iterative mergesort function to sor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t arr[0...n-1]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mergeSortMovie(int arr[], int n)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For current size of subarrays to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lastRenderedPageBreak/>
        <w:t xml:space="preserve">        // be merged curr_size varies from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1 to n/2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curr_size;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For picking starting index of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left subarray to be merged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left_start;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Merge subarrays in bottom up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manner. First merge subarrays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of size 1 to create sorted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subarrays of size 2, then merge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subarrays of size 2 to create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sorted subarrays of size 4, and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so on.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for (curr_size = 1; curr_size &lt;= n-1;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curr_size = 2*curr_size)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Pick starting point of different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subarrays of current size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for (left_start = 0; left_start &lt; n-1;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left_start += 2*curr_size)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Find ending point of left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subarray. mid+1 is starting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point of right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mid = left_start + curr_size - 1;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lastRenderedPageBreak/>
        <w:t xml:space="preserve">                int right_end = Math.min(left_start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+ 2*curr_size - 1, n-1);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Merge Subarrays arr[left_start...mid]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&amp; arr[mid+1...right_end]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mergeMovie(arr, left_start, mid, right_end);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return arr;</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void mergeMovie(int arr[], int l, int m, int r)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i, j, k;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n1 = m - l + 1;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n2 = r - m;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L[] = new int[n1];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R[] = new int[n2];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for (i = 0; i &lt; n1; i++)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L[i] = arr[l + i];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for (j = 0; j &lt; n2; j++)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R[j] = arr[m + 1+ j];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 = 0;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j = 0;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k = l;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while (i &lt; n1 &amp;&amp; j &lt; n2)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lastRenderedPageBreak/>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if (L[i] &lt;= R[j])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arr[k] = L[i];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else</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arr[k] = R[j];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j++;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k++;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while (i &lt; n1)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arr[k] = L[i];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k++;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while (j &lt; n2)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arr[k] = R[j];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j++;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k++;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public double calculatePriceHotel(List&lt;Passenger&gt; passengers, int adultTicketPrice, int childTicketPrice)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lastRenderedPageBreak/>
        <w:t xml:space="preserve">        int totalPriceMovie = 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childrenCounterMovie = 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adultCounterMovie = 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double resultMovie;</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seniorCitizen=0;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for (Passenger passenger : passengers)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if(passenger.getAge() &gt;150)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t>System.out.println("Not Valid");</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if(passenger.getAge() &lt; 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t xml:space="preserve"> System.out.println("Not Valid");</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if(passenger.getAge() &gt;60 &amp;&amp; passenger.getAge()&lt;100)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t xml:space="preserve"> System.out.println("Person is senior citizen");</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t xml:space="preserve"> seniorCitizen++;</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if (passenger.getAge() &gt; ADULT_AGE_MOVIE)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totalPriceMovie += adultTicketPrice;</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adultCounterMovie++;</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else if (passenger.getAge() &gt; FREE_TICKET_AGE_BELOW_MOVIE)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totalPriceMovie+= childTicketPrice;</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lastRenderedPageBreak/>
        <w:t xml:space="preserve">                childrenCounterMovie++;</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if (childrenCounterMovie &gt; 1 &amp;&amp; adultCounterMovie &gt; 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resultMovie = (1 - FAMILY_DISCOUNT_MOVIE) * totalPriceMovie;</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else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resultMovie = totalPriceMovie;</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return resultMovie;</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public double calculatePriceShip(List&lt;Passenger&gt; passengers, int adultTicketPrice, int childTicketPrice)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totalPriceMovie = 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childrenCounterMovie = 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adultCounterMovie = 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double resultMovie;</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seniorCitizen=0;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for (Passenger passenger : passengers)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if(passenger.getAge() &gt;150)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t>System.out.println("Not Valid");</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if(passenger.getAge() &lt; 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t xml:space="preserve"> System.out.println("Not Valid");</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lastRenderedPageBreak/>
        <w:t xml:space="preserve">        </w:t>
      </w:r>
      <w:r w:rsidRPr="00215D22">
        <w:rPr>
          <w:rFonts w:ascii="CMSY10" w:hAnsi="CMSY10"/>
          <w:sz w:val="20"/>
          <w:szCs w:val="20"/>
        </w:rPr>
        <w:tab/>
      </w:r>
      <w:r w:rsidRPr="00215D22">
        <w:rPr>
          <w:rFonts w:ascii="CMSY10" w:hAnsi="CMSY10"/>
          <w:sz w:val="20"/>
          <w:szCs w:val="20"/>
        </w:rPr>
        <w:tab/>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if(passenger.getAge() &gt;60 &amp;&amp; passenger.getAge()&lt;100)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t xml:space="preserve"> System.out.println("Person is senior citizen");</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t xml:space="preserve"> seniorCitizen++;</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if (passenger.getAge() &gt; ADULT_AGE_MOVIE)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totalPriceMovie += adultTicketPrice;</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adultCounterMovie++;</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else if (passenger.getAge() &gt; FREE_TICKET_AGE_BELOW_MOVIE)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totalPriceMovie+= childTicketPrice;</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childrenCounterMovie++;</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if (childrenCounterMovie &gt; 1 &amp;&amp; adultCounterMovie &gt; 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resultMovie = (1 - FAMILY_DISCOUNT_MOVIE) * totalPriceMovie;</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else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resultMovie = totalPriceMovie;</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return resultMovie;</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ab/>
        <w:t xml:space="preserve">/* Iterative mergesort function to sor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t arr[0...n-1]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mergeSortShip(int arr[], int n)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For current size of subarrays to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be merged curr_size varies from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1 to n/2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curr_size;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For picking starting index of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left subarray to be merged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left_start;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Merge subarrays in bottom up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manner. First merge subarrays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of size 1 to create sorted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subarrays of size 2, then merge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subarrays of size 2 to create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sorted subarrays of size 4, and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so on.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for (curr_size = 1; curr_size &lt;= n-1;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curr_size = 2*curr_size)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Pick starting point of different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subarrays of current size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for (left_start = 0; left_start &lt; n-1;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lastRenderedPageBreak/>
        <w:t xml:space="preserve">                        left_start += 2*curr_size)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Find ending point of left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subarray. mid+1 is starting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point of right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mid = left_start + curr_size - 1;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right_end = Math.min(left_start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+ 2*curr_size - 1, n-1);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Merge Subarrays arr[left_start...mid]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&amp; arr[mid+1...right_end]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mergeBus(arr, left_start, mid, right_end);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return arr;</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void mergeShip(int arr[], int l, int m, int r)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i, j, k;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n1 = m - l + 1;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n2 = r - m;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L[] = new int[n1];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R[] = new int[n2];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for (i = 0; i &lt; n1; i++)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L[i] = arr[l + i];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lastRenderedPageBreak/>
        <w:t xml:space="preserve">        for (j = 0; j &lt; n2; j++)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R[j] = arr[m + 1+ j];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 = 0;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j = 0;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k = l;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while (i &lt; n1 &amp;&amp; j &lt; n2)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if (L[i] &lt;= R[j])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arr[k] = L[i];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else</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arr[k] = R[j];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j++;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k++;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while (i &lt; n1)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arr[k] = L[i];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k++;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while (j &lt; n2)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lastRenderedPageBreak/>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arr[k] = R[j];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j++;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k++;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public double calculatePricePark(List&lt;Passenger&gt; passengers, int adultTicketPrice, int childTicketPrice)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totalPriceMovie = 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childrenCounterMovie = 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adultCounterMovie = 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double resultMovie;</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seniorCitizen=0;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for (Passenger passenger : passengers)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if(passenger.getAge() &gt;150)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t>System.out.println("Not Valid");</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if(passenger.getAge() &lt; 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t xml:space="preserve"> System.out.println("Not Valid");</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if(passenger.getAge() &gt;60 &amp;&amp; passenger.getAge()&lt;100)</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t>{</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t xml:space="preserve"> System.out.println("Person is senior citizen");</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t xml:space="preserve"> seniorCitizen++;</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r w:rsidRPr="00215D22">
        <w:rPr>
          <w:rFonts w:ascii="CMSY10" w:hAnsi="CMSY10"/>
          <w:sz w:val="20"/>
          <w:szCs w:val="20"/>
        </w:rPr>
        <w:tab/>
      </w:r>
      <w:r w:rsidRPr="00215D22">
        <w:rPr>
          <w:rFonts w:ascii="CMSY10" w:hAnsi="CMSY10"/>
          <w:sz w:val="20"/>
          <w:szCs w:val="20"/>
        </w:rPr>
        <w:tab/>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lastRenderedPageBreak/>
        <w:t xml:space="preserve">        </w:t>
      </w:r>
      <w:r w:rsidRPr="00215D22">
        <w:rPr>
          <w:rFonts w:ascii="CMSY10" w:hAnsi="CMSY10"/>
          <w:sz w:val="20"/>
          <w:szCs w:val="20"/>
        </w:rPr>
        <w:tab/>
        <w:t>}</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if (passenger.getAge() &gt; ADULT_AGE_MOVIE)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totalPriceMovie += adultTicketPrice;</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adultCounterMovie++;</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else if (passenger.getAge() &gt; FREE_TICKET_AGE_BELOW_MOVIE)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totalPriceMovie+= childTicketPrice;</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childrenCounterMovie++;</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if (childrenCounterMovie &gt; 1 &amp;&amp; adultCounterMovie &gt; 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resultMovie = (1 - FAMILY_DISCOUNT_MOVIE) * totalPriceMovie;</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else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resultMovie = totalPriceMovie;</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return resultMovie;</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ab/>
        <w:t xml:space="preserve">/* Iterative mergesort function to sor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t arr[0...n-1]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mergeSortPark(int arr[], int n)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For current size of subarrays to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be merged curr_size varies from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1 to n/2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lastRenderedPageBreak/>
        <w:t xml:space="preserve">        int curr_size;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For picking starting index of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left subarray to be merged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left_start;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Merge subarrays in bottom up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manner. First merge subarrays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of size 1 to create sorted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subarrays of size 2, then merge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subarrays of size 2 to create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sorted subarrays of size 4, and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so on.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for (curr_size = 1; curr_size &lt;= n-1;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curr_size = 2*curr_size)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Pick starting point of different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subarrays of current size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for (left_start = 0; left_start &lt; n-1;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left_start += 2*curr_size)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Find ending point of left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subarray. mid+1 is starting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point of right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mid = left_start + curr_size - 1;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right_end = Math.min(left_start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+ 2*curr_size - 1, n-1);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lastRenderedPageBreak/>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Merge Subarrays arr[left_start...mid]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&amp; arr[mid+1...right_end]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mergePark(arr, left_start, mid, right_end);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return arr;</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void mergePark(int arr[], int l, int m, int r)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i, j, k;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n1 = m - l + 1;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n2 = r - m;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L[] = new int[n1];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int R[] = new int[n2];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for (i = 0; i &lt; n1; i++)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L[i] = arr[l + i];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for (j = 0; j &lt; n2; j++)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R[j] = arr[m + 1+ j];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 = 0;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j = 0;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k = l;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while (i &lt; n1 &amp;&amp; j &lt; n2)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if (L[i] &lt;= R[j])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lastRenderedPageBreak/>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arr[k] = L[i];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else</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arr[k] = R[j];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j++;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k++;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while (i &lt; n1)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arr[k] = L[i];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i++;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k++;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while (j &lt; n2)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arr[k] = R[j];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j++;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k++;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 </w:t>
      </w:r>
    </w:p>
    <w:p w:rsidR="00215D22" w:rsidRPr="00215D22" w:rsidRDefault="00215D22" w:rsidP="00215D22">
      <w:pPr>
        <w:pStyle w:val="NormalWeb"/>
        <w:ind w:left="720"/>
        <w:rPr>
          <w:rFonts w:ascii="CMSY10" w:hAnsi="CMSY10"/>
          <w:sz w:val="20"/>
          <w:szCs w:val="20"/>
        </w:rPr>
      </w:pPr>
      <w:r w:rsidRPr="00215D22">
        <w:rPr>
          <w:rFonts w:ascii="CMSY10" w:hAnsi="CMSY10"/>
          <w:sz w:val="20"/>
          <w:szCs w:val="20"/>
        </w:rPr>
        <w:t xml:space="preserve">   </w:t>
      </w:r>
    </w:p>
    <w:p w:rsidR="00215D22" w:rsidRDefault="00215D22" w:rsidP="00215D22">
      <w:pPr>
        <w:pStyle w:val="NormalWeb"/>
        <w:ind w:left="720"/>
        <w:rPr>
          <w:rFonts w:ascii="CMSY10" w:hAnsi="CMSY10"/>
          <w:sz w:val="20"/>
          <w:szCs w:val="20"/>
        </w:rPr>
      </w:pPr>
      <w:r w:rsidRPr="00215D22">
        <w:rPr>
          <w:rFonts w:ascii="CMSY10" w:hAnsi="CMSY10"/>
          <w:sz w:val="20"/>
          <w:szCs w:val="20"/>
        </w:rPr>
        <w:t>}</w:t>
      </w:r>
    </w:p>
    <w:p w:rsidR="002C0C2C" w:rsidRDefault="002C0C2C" w:rsidP="00921DED">
      <w:pPr>
        <w:pStyle w:val="NormalWeb"/>
        <w:ind w:left="720"/>
        <w:rPr>
          <w:rFonts w:ascii="CMSY10" w:hAnsi="CMSY10"/>
          <w:sz w:val="20"/>
          <w:szCs w:val="20"/>
        </w:rPr>
      </w:pPr>
    </w:p>
    <w:p w:rsidR="00215D22" w:rsidRDefault="00215D22" w:rsidP="00921DED">
      <w:pPr>
        <w:pStyle w:val="NormalWeb"/>
        <w:ind w:left="720"/>
        <w:rPr>
          <w:rFonts w:ascii="CMSY10" w:hAnsi="CMSY10"/>
          <w:sz w:val="20"/>
          <w:szCs w:val="20"/>
        </w:rPr>
      </w:pPr>
    </w:p>
    <w:p w:rsidR="00215D22" w:rsidRDefault="00215D22" w:rsidP="00921DED">
      <w:pPr>
        <w:pStyle w:val="NormalWeb"/>
        <w:ind w:left="720"/>
        <w:rPr>
          <w:rFonts w:ascii="CMSY10" w:hAnsi="CMSY10"/>
          <w:sz w:val="20"/>
          <w:szCs w:val="20"/>
        </w:rPr>
      </w:pPr>
    </w:p>
    <w:p w:rsidR="00215D22" w:rsidRDefault="00215D22" w:rsidP="00921DED">
      <w:pPr>
        <w:pStyle w:val="NormalWeb"/>
        <w:ind w:left="720"/>
        <w:rPr>
          <w:rFonts w:ascii="CMSY10" w:hAnsi="CMSY10"/>
          <w:sz w:val="20"/>
          <w:szCs w:val="20"/>
        </w:rPr>
      </w:pPr>
    </w:p>
    <w:p w:rsidR="00215D22" w:rsidRDefault="00215D22" w:rsidP="00921DED">
      <w:pPr>
        <w:pStyle w:val="NormalWeb"/>
        <w:ind w:left="720"/>
        <w:rPr>
          <w:rFonts w:ascii="CMSY10" w:hAnsi="CMSY10"/>
          <w:sz w:val="20"/>
          <w:szCs w:val="20"/>
        </w:rPr>
      </w:pPr>
    </w:p>
    <w:p w:rsidR="00215D22" w:rsidRDefault="00215D22" w:rsidP="00921DED">
      <w:pPr>
        <w:pStyle w:val="NormalWeb"/>
        <w:ind w:left="720"/>
        <w:rPr>
          <w:rFonts w:ascii="CMSY10" w:hAnsi="CMSY10"/>
          <w:sz w:val="20"/>
          <w:szCs w:val="20"/>
        </w:rPr>
      </w:pPr>
    </w:p>
    <w:p w:rsidR="00215D22" w:rsidRDefault="00215D22" w:rsidP="00921DED">
      <w:pPr>
        <w:pStyle w:val="NormalWeb"/>
        <w:ind w:left="720"/>
        <w:rPr>
          <w:rFonts w:ascii="CMSY10" w:hAnsi="CMSY10"/>
          <w:sz w:val="20"/>
          <w:szCs w:val="20"/>
        </w:rPr>
      </w:pPr>
    </w:p>
    <w:p w:rsidR="00215D22" w:rsidRDefault="00215D22" w:rsidP="00921DED">
      <w:pPr>
        <w:pStyle w:val="NormalWeb"/>
        <w:ind w:left="720"/>
        <w:rPr>
          <w:rFonts w:ascii="CMSY10" w:hAnsi="CMSY10"/>
          <w:sz w:val="20"/>
          <w:szCs w:val="20"/>
        </w:rPr>
      </w:pPr>
    </w:p>
    <w:p w:rsidR="00215D22" w:rsidRDefault="00215D22" w:rsidP="00921DED">
      <w:pPr>
        <w:pStyle w:val="NormalWeb"/>
        <w:ind w:left="720"/>
        <w:rPr>
          <w:rFonts w:ascii="CMSY10" w:hAnsi="CMSY10"/>
          <w:sz w:val="20"/>
          <w:szCs w:val="20"/>
        </w:rPr>
      </w:pPr>
    </w:p>
    <w:p w:rsidR="00215D22" w:rsidRDefault="00215D22" w:rsidP="00921DED">
      <w:pPr>
        <w:pStyle w:val="NormalWeb"/>
        <w:ind w:left="720"/>
        <w:rPr>
          <w:rFonts w:ascii="CMSY10" w:hAnsi="CMSY10"/>
          <w:sz w:val="20"/>
          <w:szCs w:val="20"/>
        </w:rPr>
      </w:pPr>
    </w:p>
    <w:p w:rsidR="00215D22" w:rsidRDefault="00215D22" w:rsidP="00921DED">
      <w:pPr>
        <w:pStyle w:val="NormalWeb"/>
        <w:ind w:left="720"/>
        <w:rPr>
          <w:rFonts w:ascii="CMSY10" w:hAnsi="CMSY10"/>
          <w:sz w:val="20"/>
          <w:szCs w:val="20"/>
        </w:rPr>
      </w:pPr>
    </w:p>
    <w:p w:rsidR="00215D22" w:rsidRDefault="00215D22" w:rsidP="00921DED">
      <w:pPr>
        <w:pStyle w:val="NormalWeb"/>
        <w:ind w:left="720"/>
        <w:rPr>
          <w:rFonts w:ascii="CMSY10" w:hAnsi="CMSY10"/>
          <w:sz w:val="20"/>
          <w:szCs w:val="20"/>
        </w:rPr>
      </w:pPr>
    </w:p>
    <w:p w:rsidR="00810D81" w:rsidRDefault="00810D81"/>
    <w:sectPr w:rsidR="00810D81" w:rsidSect="00215D22">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10">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MSY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A42DF"/>
    <w:multiLevelType w:val="multilevel"/>
    <w:tmpl w:val="6C28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60471"/>
    <w:multiLevelType w:val="multilevel"/>
    <w:tmpl w:val="2074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DED"/>
    <w:rsid w:val="00215D22"/>
    <w:rsid w:val="002C0C2C"/>
    <w:rsid w:val="00601BF1"/>
    <w:rsid w:val="00810D81"/>
    <w:rsid w:val="00893B23"/>
    <w:rsid w:val="00921DED"/>
    <w:rsid w:val="00FE0F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106C3"/>
  <w15:chartTrackingRefBased/>
  <w15:docId w15:val="{76C4E8BF-DFBF-0047-B776-B089F4057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21DE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1DED"/>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921DED"/>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2495">
      <w:bodyDiv w:val="1"/>
      <w:marLeft w:val="0"/>
      <w:marRight w:val="0"/>
      <w:marTop w:val="0"/>
      <w:marBottom w:val="0"/>
      <w:divBdr>
        <w:top w:val="none" w:sz="0" w:space="0" w:color="auto"/>
        <w:left w:val="none" w:sz="0" w:space="0" w:color="auto"/>
        <w:bottom w:val="none" w:sz="0" w:space="0" w:color="auto"/>
        <w:right w:val="none" w:sz="0" w:space="0" w:color="auto"/>
      </w:divBdr>
      <w:divsChild>
        <w:div w:id="2124811081">
          <w:marLeft w:val="0"/>
          <w:marRight w:val="0"/>
          <w:marTop w:val="0"/>
          <w:marBottom w:val="0"/>
          <w:divBdr>
            <w:top w:val="none" w:sz="0" w:space="0" w:color="auto"/>
            <w:left w:val="none" w:sz="0" w:space="0" w:color="auto"/>
            <w:bottom w:val="none" w:sz="0" w:space="0" w:color="auto"/>
            <w:right w:val="none" w:sz="0" w:space="0" w:color="auto"/>
          </w:divBdr>
          <w:divsChild>
            <w:div w:id="1894611966">
              <w:marLeft w:val="0"/>
              <w:marRight w:val="0"/>
              <w:marTop w:val="0"/>
              <w:marBottom w:val="0"/>
              <w:divBdr>
                <w:top w:val="none" w:sz="0" w:space="0" w:color="auto"/>
                <w:left w:val="none" w:sz="0" w:space="0" w:color="auto"/>
                <w:bottom w:val="none" w:sz="0" w:space="0" w:color="auto"/>
                <w:right w:val="none" w:sz="0" w:space="0" w:color="auto"/>
              </w:divBdr>
              <w:divsChild>
                <w:div w:id="9048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90391">
      <w:bodyDiv w:val="1"/>
      <w:marLeft w:val="0"/>
      <w:marRight w:val="0"/>
      <w:marTop w:val="0"/>
      <w:marBottom w:val="0"/>
      <w:divBdr>
        <w:top w:val="none" w:sz="0" w:space="0" w:color="auto"/>
        <w:left w:val="none" w:sz="0" w:space="0" w:color="auto"/>
        <w:bottom w:val="none" w:sz="0" w:space="0" w:color="auto"/>
        <w:right w:val="none" w:sz="0" w:space="0" w:color="auto"/>
      </w:divBdr>
    </w:div>
    <w:div w:id="1645961094">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kshay/Library/Group%20Containers/UBF8T346G9.Office/User%20Content.localized/Templates.localized/NormalEmai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B4F37-731C-494D-A15D-C04480B51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NormalEmail.dotm</Template>
  <TotalTime>45</TotalTime>
  <Pages>56</Pages>
  <Words>7713</Words>
  <Characters>43967</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MT2017011 Akshay Dake</cp:lastModifiedBy>
  <cp:revision>2</cp:revision>
  <dcterms:created xsi:type="dcterms:W3CDTF">2018-11-13T11:41:00Z</dcterms:created>
  <dcterms:modified xsi:type="dcterms:W3CDTF">2018-11-13T14:00:00Z</dcterms:modified>
</cp:coreProperties>
</file>